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38"/>
        <w:gridCol w:w="7605"/>
      </w:tblGrid>
      <w:tr w:rsidR="008F5EB7" w:rsidRPr="006328BB" w14:paraId="0EA90C15" w14:textId="77777777" w:rsidTr="008D02F8">
        <w:trPr>
          <w:trHeight w:val="890"/>
        </w:trPr>
        <w:tc>
          <w:tcPr>
            <w:tcW w:w="9243" w:type="dxa"/>
            <w:gridSpan w:val="2"/>
            <w:vAlign w:val="center"/>
          </w:tcPr>
          <w:p w14:paraId="1EDFB192" w14:textId="77777777" w:rsidR="008F5EB7" w:rsidRPr="006328BB" w:rsidRDefault="008F5EB7" w:rsidP="008D02F8">
            <w:pPr>
              <w:jc w:val="center"/>
              <w:rPr>
                <w:rFonts w:asciiTheme="minorHAnsi" w:hAnsiTheme="minorHAnsi"/>
                <w:szCs w:val="24"/>
                <w:lang w:val="en-US"/>
              </w:rPr>
            </w:pPr>
            <w:r w:rsidRPr="006328BB">
              <w:rPr>
                <w:rFonts w:asciiTheme="minorHAnsi" w:hAnsiTheme="minorHAnsi"/>
                <w:szCs w:val="24"/>
                <w:lang w:val="en-US"/>
              </w:rPr>
              <w:t>Faculty of Engineering &amp; Technology</w:t>
            </w:r>
          </w:p>
          <w:p w14:paraId="06ABFA2C" w14:textId="77777777" w:rsidR="008F5EB7" w:rsidRPr="006328BB" w:rsidRDefault="008F5EB7" w:rsidP="008D02F8">
            <w:pPr>
              <w:jc w:val="center"/>
              <w:rPr>
                <w:rFonts w:asciiTheme="minorHAnsi" w:hAnsiTheme="minorHAnsi"/>
                <w:szCs w:val="24"/>
              </w:rPr>
            </w:pPr>
            <w:proofErr w:type="spellStart"/>
            <w:r w:rsidRPr="006328BB">
              <w:rPr>
                <w:rFonts w:asciiTheme="minorHAnsi" w:hAnsiTheme="minorHAnsi"/>
                <w:szCs w:val="24"/>
                <w:lang w:val="en-US"/>
              </w:rPr>
              <w:t>Ramaiah</w:t>
            </w:r>
            <w:proofErr w:type="spellEnd"/>
            <w:r w:rsidRPr="006328BB">
              <w:rPr>
                <w:rFonts w:asciiTheme="minorHAnsi" w:hAnsiTheme="minorHAnsi"/>
                <w:szCs w:val="24"/>
                <w:lang w:val="en-US"/>
              </w:rPr>
              <w:t xml:space="preserve"> University of Applied Sciences</w:t>
            </w:r>
          </w:p>
        </w:tc>
      </w:tr>
      <w:tr w:rsidR="008F5EB7" w:rsidRPr="006328BB" w14:paraId="0C96D5E4" w14:textId="77777777" w:rsidTr="008F5EB7">
        <w:trPr>
          <w:trHeight w:val="620"/>
        </w:trPr>
        <w:tc>
          <w:tcPr>
            <w:tcW w:w="9243" w:type="dxa"/>
            <w:gridSpan w:val="2"/>
            <w:vAlign w:val="center"/>
          </w:tcPr>
          <w:p w14:paraId="0641278C" w14:textId="77777777" w:rsidR="008F5EB7" w:rsidRPr="006328BB" w:rsidRDefault="008F5EB7" w:rsidP="00C65649">
            <w:pPr>
              <w:pStyle w:val="Heading1"/>
              <w:rPr>
                <w:rFonts w:asciiTheme="minorHAnsi" w:hAnsiTheme="minorHAnsi"/>
                <w:b w:val="0"/>
                <w:szCs w:val="24"/>
              </w:rPr>
            </w:pPr>
            <w:r w:rsidRPr="006328BB">
              <w:rPr>
                <w:rFonts w:asciiTheme="minorHAnsi" w:hAnsiTheme="minorHAnsi" w:cs="Calibri"/>
                <w:b w:val="0"/>
                <w:szCs w:val="24"/>
                <w:lang w:val="en-US"/>
              </w:rPr>
              <w:t>Laboratory</w:t>
            </w:r>
            <w:r w:rsidRPr="006328BB">
              <w:rPr>
                <w:rFonts w:asciiTheme="minorHAnsi" w:hAnsiTheme="minorHAnsi"/>
                <w:b w:val="0"/>
                <w:szCs w:val="24"/>
              </w:rPr>
              <w:t xml:space="preserve"> Examination </w:t>
            </w:r>
            <w:r w:rsidR="00C65649" w:rsidRPr="006328BB">
              <w:rPr>
                <w:rFonts w:asciiTheme="minorHAnsi" w:hAnsiTheme="minorHAnsi"/>
                <w:b w:val="0"/>
                <w:szCs w:val="24"/>
              </w:rPr>
              <w:t>Report</w:t>
            </w:r>
            <w:r w:rsidRPr="006328BB">
              <w:rPr>
                <w:rFonts w:asciiTheme="minorHAnsi" w:hAnsiTheme="minorHAnsi"/>
                <w:b w:val="0"/>
                <w:szCs w:val="24"/>
              </w:rPr>
              <w:t xml:space="preserve"> – M. Tech.</w:t>
            </w:r>
          </w:p>
        </w:tc>
      </w:tr>
      <w:tr w:rsidR="008F5EB7" w:rsidRPr="006328BB" w14:paraId="011640F5" w14:textId="77777777" w:rsidTr="00EE30F7">
        <w:tc>
          <w:tcPr>
            <w:tcW w:w="1638" w:type="dxa"/>
            <w:vAlign w:val="center"/>
          </w:tcPr>
          <w:p w14:paraId="11984FDE" w14:textId="77777777" w:rsidR="008F5EB7" w:rsidRPr="006328BB" w:rsidRDefault="008F5EB7" w:rsidP="00EE30F7">
            <w:pPr>
              <w:rPr>
                <w:rFonts w:asciiTheme="minorHAnsi" w:hAnsiTheme="minorHAnsi"/>
                <w:szCs w:val="24"/>
              </w:rPr>
            </w:pPr>
            <w:r w:rsidRPr="006328BB">
              <w:rPr>
                <w:rFonts w:asciiTheme="minorHAnsi" w:hAnsiTheme="minorHAnsi"/>
                <w:szCs w:val="24"/>
              </w:rPr>
              <w:t>Department</w:t>
            </w:r>
          </w:p>
        </w:tc>
        <w:tc>
          <w:tcPr>
            <w:tcW w:w="7605" w:type="dxa"/>
            <w:vAlign w:val="center"/>
          </w:tcPr>
          <w:p w14:paraId="1B3CA86E" w14:textId="77777777" w:rsidR="008F5EB7" w:rsidRPr="006328BB" w:rsidRDefault="00B571AC" w:rsidP="00EE30F7">
            <w:pPr>
              <w:rPr>
                <w:rFonts w:asciiTheme="minorHAnsi" w:hAnsiTheme="minorHAnsi"/>
                <w:szCs w:val="24"/>
              </w:rPr>
            </w:pPr>
            <w:r w:rsidRPr="006328BB">
              <w:rPr>
                <w:rFonts w:asciiTheme="minorHAnsi" w:hAnsiTheme="minorHAnsi"/>
                <w:szCs w:val="24"/>
              </w:rPr>
              <w:t>E</w:t>
            </w:r>
            <w:r w:rsidR="00850621" w:rsidRPr="006328BB">
              <w:rPr>
                <w:rFonts w:asciiTheme="minorHAnsi" w:hAnsiTheme="minorHAnsi"/>
                <w:szCs w:val="24"/>
              </w:rPr>
              <w:t>lectronic and Communication Engineering</w:t>
            </w:r>
          </w:p>
        </w:tc>
      </w:tr>
      <w:tr w:rsidR="00EE30F7" w:rsidRPr="006328BB" w14:paraId="4B17A601" w14:textId="77777777" w:rsidTr="00DB79D2">
        <w:tc>
          <w:tcPr>
            <w:tcW w:w="1638" w:type="dxa"/>
            <w:vAlign w:val="center"/>
          </w:tcPr>
          <w:p w14:paraId="4DC6A4EF" w14:textId="77777777" w:rsidR="00EE30F7" w:rsidRPr="006328BB" w:rsidRDefault="00EE30F7" w:rsidP="00EE30F7">
            <w:pPr>
              <w:jc w:val="both"/>
              <w:rPr>
                <w:rFonts w:asciiTheme="minorHAnsi" w:hAnsiTheme="minorHAnsi"/>
                <w:szCs w:val="24"/>
              </w:rPr>
            </w:pPr>
            <w:r w:rsidRPr="006328BB">
              <w:rPr>
                <w:rFonts w:asciiTheme="minorHAnsi" w:hAnsiTheme="minorHAnsi"/>
                <w:szCs w:val="24"/>
              </w:rPr>
              <w:t>Course</w:t>
            </w:r>
          </w:p>
        </w:tc>
        <w:tc>
          <w:tcPr>
            <w:tcW w:w="7605" w:type="dxa"/>
          </w:tcPr>
          <w:p w14:paraId="58B24BED" w14:textId="77777777" w:rsidR="00EE30F7" w:rsidRPr="006328BB" w:rsidRDefault="004B6676" w:rsidP="00EE30F7">
            <w:pPr>
              <w:jc w:val="both"/>
              <w:rPr>
                <w:rFonts w:asciiTheme="minorHAnsi" w:hAnsiTheme="minorHAnsi"/>
                <w:szCs w:val="24"/>
              </w:rPr>
            </w:pPr>
            <w:proofErr w:type="spellStart"/>
            <w:r>
              <w:rPr>
                <w:rFonts w:asciiTheme="minorHAnsi" w:hAnsiTheme="minorHAnsi"/>
                <w:szCs w:val="24"/>
              </w:rPr>
              <w:t>MTech</w:t>
            </w:r>
            <w:proofErr w:type="spellEnd"/>
            <w:r>
              <w:rPr>
                <w:rFonts w:asciiTheme="minorHAnsi" w:hAnsiTheme="minorHAnsi"/>
                <w:szCs w:val="24"/>
              </w:rPr>
              <w:t xml:space="preserve"> in </w:t>
            </w:r>
            <w:r w:rsidR="00900C59">
              <w:rPr>
                <w:rFonts w:asciiTheme="minorHAnsi" w:hAnsiTheme="minorHAnsi"/>
                <w:szCs w:val="24"/>
              </w:rPr>
              <w:t>Machine learning and intelligent systems</w:t>
            </w:r>
          </w:p>
        </w:tc>
      </w:tr>
      <w:tr w:rsidR="00EE30F7" w:rsidRPr="006328BB" w14:paraId="6920B4D2" w14:textId="77777777" w:rsidTr="00DB79D2">
        <w:tc>
          <w:tcPr>
            <w:tcW w:w="1638" w:type="dxa"/>
            <w:vAlign w:val="center"/>
          </w:tcPr>
          <w:p w14:paraId="65484535" w14:textId="77777777" w:rsidR="00EE30F7" w:rsidRPr="006328BB" w:rsidRDefault="00EE30F7" w:rsidP="00EE30F7">
            <w:pPr>
              <w:jc w:val="both"/>
              <w:rPr>
                <w:rFonts w:asciiTheme="minorHAnsi" w:hAnsiTheme="minorHAnsi"/>
                <w:szCs w:val="24"/>
              </w:rPr>
            </w:pPr>
            <w:r w:rsidRPr="006328BB">
              <w:rPr>
                <w:rFonts w:asciiTheme="minorHAnsi" w:hAnsiTheme="minorHAnsi"/>
                <w:szCs w:val="24"/>
              </w:rPr>
              <w:t>Batch</w:t>
            </w:r>
          </w:p>
        </w:tc>
        <w:tc>
          <w:tcPr>
            <w:tcW w:w="7605" w:type="dxa"/>
          </w:tcPr>
          <w:p w14:paraId="20940215" w14:textId="77777777" w:rsidR="00EE30F7" w:rsidRPr="006328BB" w:rsidRDefault="00900C59" w:rsidP="00EE30F7">
            <w:pPr>
              <w:jc w:val="both"/>
              <w:rPr>
                <w:rFonts w:asciiTheme="minorHAnsi" w:hAnsiTheme="minorHAnsi"/>
                <w:szCs w:val="24"/>
              </w:rPr>
            </w:pPr>
            <w:r>
              <w:rPr>
                <w:rFonts w:asciiTheme="minorHAnsi" w:hAnsiTheme="minorHAnsi"/>
                <w:szCs w:val="24"/>
              </w:rPr>
              <w:t>Full Time 2017</w:t>
            </w:r>
          </w:p>
        </w:tc>
      </w:tr>
      <w:tr w:rsidR="008F5EB7" w:rsidRPr="006328BB" w14:paraId="26232E60" w14:textId="77777777" w:rsidTr="008F5EB7">
        <w:tc>
          <w:tcPr>
            <w:tcW w:w="1638" w:type="dxa"/>
            <w:vAlign w:val="center"/>
          </w:tcPr>
          <w:p w14:paraId="26C5CA49" w14:textId="77777777" w:rsidR="008F5EB7" w:rsidRPr="006328BB" w:rsidRDefault="008F5EB7" w:rsidP="00EE30F7">
            <w:pPr>
              <w:rPr>
                <w:rFonts w:asciiTheme="minorHAnsi" w:hAnsiTheme="minorHAnsi"/>
                <w:szCs w:val="24"/>
              </w:rPr>
            </w:pPr>
            <w:r w:rsidRPr="006328BB">
              <w:rPr>
                <w:rFonts w:asciiTheme="minorHAnsi" w:hAnsiTheme="minorHAnsi"/>
                <w:szCs w:val="24"/>
              </w:rPr>
              <w:t>Module Code</w:t>
            </w:r>
          </w:p>
        </w:tc>
        <w:tc>
          <w:tcPr>
            <w:tcW w:w="7605" w:type="dxa"/>
          </w:tcPr>
          <w:p w14:paraId="0CEE1EE0" w14:textId="77777777" w:rsidR="008F5EB7" w:rsidRPr="006328BB" w:rsidRDefault="00EA4688" w:rsidP="00EE30F7">
            <w:pPr>
              <w:rPr>
                <w:rFonts w:asciiTheme="minorHAnsi" w:hAnsiTheme="minorHAnsi"/>
                <w:szCs w:val="24"/>
              </w:rPr>
            </w:pPr>
            <w:r>
              <w:rPr>
                <w:rFonts w:asciiTheme="minorHAnsi" w:hAnsiTheme="minorHAnsi"/>
                <w:szCs w:val="24"/>
              </w:rPr>
              <w:t>MIS503</w:t>
            </w:r>
          </w:p>
        </w:tc>
      </w:tr>
      <w:tr w:rsidR="008F5EB7" w:rsidRPr="006328BB" w14:paraId="33081B64" w14:textId="77777777" w:rsidTr="008F5EB7">
        <w:tc>
          <w:tcPr>
            <w:tcW w:w="1638" w:type="dxa"/>
            <w:vAlign w:val="center"/>
          </w:tcPr>
          <w:p w14:paraId="2EB6D8CA" w14:textId="77777777" w:rsidR="008F5EB7" w:rsidRPr="006328BB" w:rsidRDefault="008F5EB7" w:rsidP="008F5EB7">
            <w:pPr>
              <w:rPr>
                <w:rFonts w:asciiTheme="minorHAnsi" w:hAnsiTheme="minorHAnsi"/>
                <w:szCs w:val="24"/>
              </w:rPr>
            </w:pPr>
            <w:r w:rsidRPr="006328BB">
              <w:rPr>
                <w:rFonts w:asciiTheme="minorHAnsi" w:hAnsiTheme="minorHAnsi"/>
                <w:szCs w:val="24"/>
              </w:rPr>
              <w:t>Module Title</w:t>
            </w:r>
          </w:p>
        </w:tc>
        <w:tc>
          <w:tcPr>
            <w:tcW w:w="7605" w:type="dxa"/>
          </w:tcPr>
          <w:p w14:paraId="37A794E6" w14:textId="77777777" w:rsidR="008F5EB7" w:rsidRPr="006328BB" w:rsidRDefault="00EA4688" w:rsidP="00EE30F7">
            <w:pPr>
              <w:rPr>
                <w:rFonts w:asciiTheme="minorHAnsi" w:hAnsiTheme="minorHAnsi"/>
                <w:szCs w:val="24"/>
              </w:rPr>
            </w:pPr>
            <w:proofErr w:type="spellStart"/>
            <w:r>
              <w:rPr>
                <w:rFonts w:asciiTheme="minorHAnsi" w:hAnsiTheme="minorHAnsi"/>
                <w:szCs w:val="24"/>
              </w:rPr>
              <w:t>Probalistic</w:t>
            </w:r>
            <w:proofErr w:type="spellEnd"/>
            <w:r>
              <w:rPr>
                <w:rFonts w:asciiTheme="minorHAnsi" w:hAnsiTheme="minorHAnsi"/>
                <w:szCs w:val="24"/>
              </w:rPr>
              <w:t xml:space="preserve"> Graphical models</w:t>
            </w:r>
          </w:p>
        </w:tc>
      </w:tr>
      <w:tr w:rsidR="00EE30F7" w:rsidRPr="006328BB" w14:paraId="0C249ECC" w14:textId="77777777" w:rsidTr="00DB79D2">
        <w:tc>
          <w:tcPr>
            <w:tcW w:w="1638" w:type="dxa"/>
            <w:vAlign w:val="center"/>
          </w:tcPr>
          <w:p w14:paraId="590F8B04" w14:textId="77777777" w:rsidR="00EE30F7" w:rsidRPr="006328BB" w:rsidRDefault="00EE30F7" w:rsidP="008F5EB7">
            <w:pPr>
              <w:rPr>
                <w:rFonts w:asciiTheme="minorHAnsi" w:hAnsiTheme="minorHAnsi"/>
                <w:szCs w:val="24"/>
              </w:rPr>
            </w:pPr>
            <w:r w:rsidRPr="006328BB">
              <w:rPr>
                <w:rFonts w:asciiTheme="minorHAnsi" w:hAnsiTheme="minorHAnsi"/>
                <w:szCs w:val="24"/>
              </w:rPr>
              <w:t>Name</w:t>
            </w:r>
          </w:p>
        </w:tc>
        <w:tc>
          <w:tcPr>
            <w:tcW w:w="7605" w:type="dxa"/>
          </w:tcPr>
          <w:p w14:paraId="4455016D" w14:textId="77777777" w:rsidR="00EE30F7" w:rsidRPr="006328BB" w:rsidRDefault="00EA4688" w:rsidP="00EE30F7">
            <w:pPr>
              <w:rPr>
                <w:rFonts w:asciiTheme="minorHAnsi" w:hAnsiTheme="minorHAnsi"/>
                <w:szCs w:val="24"/>
              </w:rPr>
            </w:pPr>
            <w:r>
              <w:rPr>
                <w:rFonts w:asciiTheme="minorHAnsi" w:hAnsiTheme="minorHAnsi"/>
                <w:szCs w:val="24"/>
              </w:rPr>
              <w:t>Vishnu Prasad P</w:t>
            </w:r>
          </w:p>
        </w:tc>
      </w:tr>
      <w:tr w:rsidR="00EE30F7" w:rsidRPr="006328BB" w14:paraId="48F43B9D" w14:textId="77777777" w:rsidTr="00DB79D2">
        <w:tc>
          <w:tcPr>
            <w:tcW w:w="1638" w:type="dxa"/>
            <w:vAlign w:val="center"/>
          </w:tcPr>
          <w:p w14:paraId="73ECB6AC" w14:textId="77777777" w:rsidR="00EE30F7" w:rsidRPr="006328BB" w:rsidRDefault="00EE30F7" w:rsidP="008F5EB7">
            <w:pPr>
              <w:rPr>
                <w:rFonts w:asciiTheme="minorHAnsi" w:hAnsiTheme="minorHAnsi"/>
                <w:szCs w:val="24"/>
              </w:rPr>
            </w:pPr>
            <w:r w:rsidRPr="006328BB">
              <w:rPr>
                <w:rFonts w:asciiTheme="minorHAnsi" w:hAnsiTheme="minorHAnsi"/>
                <w:szCs w:val="24"/>
              </w:rPr>
              <w:t>Reg. No.</w:t>
            </w:r>
          </w:p>
        </w:tc>
        <w:tc>
          <w:tcPr>
            <w:tcW w:w="7605" w:type="dxa"/>
          </w:tcPr>
          <w:p w14:paraId="5B28D806" w14:textId="77777777" w:rsidR="00EE30F7" w:rsidRPr="006328BB" w:rsidRDefault="00EA4688" w:rsidP="00EE30F7">
            <w:pPr>
              <w:rPr>
                <w:rFonts w:asciiTheme="minorHAnsi" w:hAnsiTheme="minorHAnsi"/>
                <w:szCs w:val="24"/>
              </w:rPr>
            </w:pPr>
            <w:r>
              <w:rPr>
                <w:rFonts w:asciiTheme="minorHAnsi" w:hAnsiTheme="minorHAnsi"/>
                <w:szCs w:val="24"/>
              </w:rPr>
              <w:t>17ETCS075004</w:t>
            </w:r>
          </w:p>
        </w:tc>
      </w:tr>
      <w:tr w:rsidR="00C65649" w:rsidRPr="006328BB" w14:paraId="1524456F" w14:textId="77777777" w:rsidTr="008F5EB7">
        <w:tc>
          <w:tcPr>
            <w:tcW w:w="1638" w:type="dxa"/>
            <w:vAlign w:val="center"/>
          </w:tcPr>
          <w:p w14:paraId="5C9FE347" w14:textId="77777777" w:rsidR="00C65649" w:rsidRPr="006328BB" w:rsidRDefault="00C65649" w:rsidP="008F5EB7">
            <w:pPr>
              <w:rPr>
                <w:rFonts w:asciiTheme="minorHAnsi" w:hAnsiTheme="minorHAnsi"/>
                <w:szCs w:val="24"/>
              </w:rPr>
            </w:pPr>
            <w:r w:rsidRPr="006328BB">
              <w:rPr>
                <w:rFonts w:asciiTheme="minorHAnsi" w:hAnsiTheme="minorHAnsi"/>
                <w:szCs w:val="24"/>
              </w:rPr>
              <w:t>Date</w:t>
            </w:r>
          </w:p>
        </w:tc>
        <w:tc>
          <w:tcPr>
            <w:tcW w:w="7605" w:type="dxa"/>
          </w:tcPr>
          <w:p w14:paraId="7CDF148C" w14:textId="77777777" w:rsidR="00C65649" w:rsidRPr="006328BB" w:rsidRDefault="00EA4688" w:rsidP="00EE30F7">
            <w:pPr>
              <w:rPr>
                <w:rFonts w:asciiTheme="minorHAnsi" w:hAnsiTheme="minorHAnsi"/>
                <w:szCs w:val="24"/>
              </w:rPr>
            </w:pPr>
            <w:r>
              <w:rPr>
                <w:rFonts w:asciiTheme="minorHAnsi" w:hAnsiTheme="minorHAnsi"/>
                <w:szCs w:val="24"/>
              </w:rPr>
              <w:t>14/07/2018</w:t>
            </w:r>
          </w:p>
        </w:tc>
      </w:tr>
      <w:tr w:rsidR="00EA4688" w:rsidRPr="006328BB" w14:paraId="63AD9825" w14:textId="77777777" w:rsidTr="008F5EB7">
        <w:tc>
          <w:tcPr>
            <w:tcW w:w="1638" w:type="dxa"/>
            <w:vAlign w:val="center"/>
          </w:tcPr>
          <w:p w14:paraId="2B886F7E" w14:textId="77777777" w:rsidR="00EA4688" w:rsidRPr="006328BB" w:rsidRDefault="00EA4688" w:rsidP="008F5EB7">
            <w:pPr>
              <w:rPr>
                <w:rFonts w:asciiTheme="minorHAnsi" w:hAnsiTheme="minorHAnsi"/>
                <w:szCs w:val="24"/>
              </w:rPr>
            </w:pPr>
          </w:p>
        </w:tc>
        <w:tc>
          <w:tcPr>
            <w:tcW w:w="7605" w:type="dxa"/>
          </w:tcPr>
          <w:p w14:paraId="2C2A0925" w14:textId="77777777" w:rsidR="00EA4688" w:rsidRDefault="00EA4688" w:rsidP="00EE30F7">
            <w:pPr>
              <w:rPr>
                <w:rFonts w:asciiTheme="minorHAnsi" w:hAnsiTheme="minorHAnsi"/>
                <w:szCs w:val="24"/>
              </w:rPr>
            </w:pPr>
          </w:p>
        </w:tc>
      </w:tr>
    </w:tbl>
    <w:p w14:paraId="15B2BD21" w14:textId="77777777" w:rsidR="003558B3" w:rsidRPr="006328BB" w:rsidRDefault="003558B3" w:rsidP="00B571AC">
      <w:pPr>
        <w:jc w:val="both"/>
        <w:rPr>
          <w:rFonts w:asciiTheme="minorHAnsi" w:hAnsiTheme="minorHAnsi"/>
          <w:szCs w:val="24"/>
        </w:rPr>
      </w:pPr>
    </w:p>
    <w:p w14:paraId="050E4DDE" w14:textId="77777777" w:rsidR="00490449" w:rsidRPr="00244F9B" w:rsidRDefault="004630C2" w:rsidP="00B571AC">
      <w:pPr>
        <w:jc w:val="both"/>
        <w:rPr>
          <w:rFonts w:asciiTheme="minorHAnsi" w:hAnsiTheme="minorHAnsi"/>
          <w:b/>
          <w:color w:val="FF0000"/>
          <w:szCs w:val="24"/>
        </w:rPr>
      </w:pPr>
      <w:r w:rsidRPr="00244F9B">
        <w:rPr>
          <w:rFonts w:asciiTheme="minorHAnsi" w:hAnsiTheme="minorHAnsi"/>
          <w:b/>
          <w:color w:val="FF0000"/>
          <w:szCs w:val="24"/>
        </w:rPr>
        <w:t>Q 1</w:t>
      </w:r>
    </w:p>
    <w:p w14:paraId="10CDFDF1" w14:textId="77777777" w:rsidR="004630C2" w:rsidRPr="00A1112F" w:rsidRDefault="004630C2" w:rsidP="00B571AC">
      <w:pPr>
        <w:jc w:val="both"/>
        <w:rPr>
          <w:rFonts w:asciiTheme="minorHAnsi" w:hAnsiTheme="minorHAnsi"/>
          <w:b/>
          <w:color w:val="FF0000"/>
          <w:szCs w:val="24"/>
        </w:rPr>
      </w:pPr>
      <w:proofErr w:type="gramStart"/>
      <w:r w:rsidRPr="00244F9B">
        <w:rPr>
          <w:rFonts w:asciiTheme="minorHAnsi" w:hAnsiTheme="minorHAnsi"/>
          <w:b/>
          <w:color w:val="FF0000"/>
          <w:szCs w:val="24"/>
        </w:rPr>
        <w:t>a</w:t>
      </w:r>
      <w:r w:rsidR="0046580D" w:rsidRPr="00244F9B">
        <w:rPr>
          <w:rFonts w:asciiTheme="minorHAnsi" w:hAnsiTheme="minorHAnsi"/>
          <w:b/>
          <w:color w:val="FF0000"/>
          <w:szCs w:val="24"/>
        </w:rPr>
        <w:t>)</w:t>
      </w:r>
      <w:r w:rsidR="00EA4688">
        <w:rPr>
          <w:rFonts w:asciiTheme="minorHAnsi" w:hAnsiTheme="minorHAnsi"/>
          <w:b/>
          <w:color w:val="FF0000"/>
          <w:szCs w:val="24"/>
        </w:rPr>
        <w:t>Perform</w:t>
      </w:r>
      <w:proofErr w:type="gramEnd"/>
      <w:r w:rsidR="00EA4688">
        <w:rPr>
          <w:rFonts w:asciiTheme="minorHAnsi" w:hAnsiTheme="minorHAnsi"/>
          <w:b/>
          <w:color w:val="FF0000"/>
          <w:szCs w:val="24"/>
        </w:rPr>
        <w:t xml:space="preserve"> suitable text pre-processing and POS tagging </w:t>
      </w:r>
    </w:p>
    <w:p w14:paraId="4993B42F" w14:textId="77777777" w:rsidR="004630C2" w:rsidRDefault="004630C2" w:rsidP="00B571AC">
      <w:pPr>
        <w:jc w:val="both"/>
        <w:rPr>
          <w:rFonts w:asciiTheme="minorHAnsi" w:hAnsiTheme="minorHAnsi"/>
          <w:szCs w:val="24"/>
        </w:rPr>
      </w:pPr>
    </w:p>
    <w:p w14:paraId="42743A4D" w14:textId="77777777" w:rsidR="00EA4688" w:rsidRDefault="00EA4688" w:rsidP="00B571AC">
      <w:pPr>
        <w:jc w:val="both"/>
        <w:rPr>
          <w:rFonts w:asciiTheme="minorHAnsi" w:hAnsiTheme="minorHAnsi"/>
          <w:szCs w:val="24"/>
        </w:rPr>
      </w:pPr>
      <w:r>
        <w:rPr>
          <w:rFonts w:asciiTheme="minorHAnsi" w:hAnsiTheme="minorHAnsi"/>
          <w:szCs w:val="24"/>
        </w:rPr>
        <w:t xml:space="preserve">Pre-processing </w:t>
      </w:r>
    </w:p>
    <w:p w14:paraId="7FED83E5" w14:textId="77777777" w:rsidR="00EA4688" w:rsidRDefault="00EA4688" w:rsidP="00B571AC">
      <w:pPr>
        <w:jc w:val="both"/>
        <w:rPr>
          <w:rFonts w:asciiTheme="minorHAnsi" w:hAnsiTheme="minorHAnsi"/>
          <w:szCs w:val="24"/>
        </w:rPr>
      </w:pPr>
    </w:p>
    <w:p w14:paraId="55E9E5EC" w14:textId="77777777" w:rsidR="00EA4688" w:rsidRPr="00EA4688" w:rsidRDefault="00EA4688" w:rsidP="00EA4688">
      <w:pPr>
        <w:pStyle w:val="ListParagraph"/>
        <w:numPr>
          <w:ilvl w:val="0"/>
          <w:numId w:val="5"/>
        </w:numPr>
        <w:jc w:val="both"/>
        <w:rPr>
          <w:rFonts w:asciiTheme="minorHAnsi" w:hAnsiTheme="minorHAnsi"/>
          <w:szCs w:val="24"/>
        </w:rPr>
      </w:pPr>
      <w:r w:rsidRPr="00EA4688">
        <w:rPr>
          <w:rFonts w:asciiTheme="minorHAnsi" w:hAnsiTheme="minorHAnsi"/>
          <w:szCs w:val="24"/>
        </w:rPr>
        <w:t>The given text is tokenised into words and sentences for the further processing tasks.</w:t>
      </w:r>
    </w:p>
    <w:p w14:paraId="092660C9" w14:textId="77777777" w:rsidR="00EA4688" w:rsidRDefault="00EA4688" w:rsidP="00B571AC">
      <w:pPr>
        <w:jc w:val="both"/>
        <w:rPr>
          <w:rFonts w:asciiTheme="minorHAnsi" w:hAnsiTheme="minorHAnsi"/>
          <w:b/>
          <w:szCs w:val="24"/>
        </w:rPr>
      </w:pPr>
    </w:p>
    <w:p w14:paraId="205BAE87" w14:textId="77777777" w:rsidR="00EA4688" w:rsidRPr="00EA4688" w:rsidRDefault="00EA4688" w:rsidP="00B571AC">
      <w:pPr>
        <w:jc w:val="both"/>
        <w:rPr>
          <w:rFonts w:asciiTheme="minorHAnsi" w:hAnsiTheme="minorHAnsi"/>
          <w:b/>
          <w:szCs w:val="24"/>
        </w:rPr>
      </w:pPr>
      <w:r w:rsidRPr="00EA4688">
        <w:rPr>
          <w:rFonts w:asciiTheme="minorHAnsi" w:hAnsiTheme="minorHAnsi"/>
          <w:b/>
          <w:szCs w:val="24"/>
        </w:rPr>
        <w:t>Sentence Tokenisation Output</w:t>
      </w:r>
    </w:p>
    <w:p w14:paraId="78432AA9" w14:textId="77777777" w:rsidR="00EA4688" w:rsidRDefault="00EA4688" w:rsidP="00B571AC">
      <w:pPr>
        <w:jc w:val="both"/>
        <w:rPr>
          <w:rFonts w:asciiTheme="minorHAnsi" w:hAnsiTheme="minorHAnsi"/>
          <w:szCs w:val="24"/>
        </w:rPr>
      </w:pPr>
    </w:p>
    <w:p w14:paraId="43C88962" w14:textId="77777777" w:rsidR="00EA4688" w:rsidRPr="006328BB" w:rsidRDefault="00EA4688" w:rsidP="00B571AC">
      <w:pPr>
        <w:jc w:val="both"/>
        <w:rPr>
          <w:rFonts w:asciiTheme="minorHAnsi" w:hAnsiTheme="minorHAnsi"/>
          <w:szCs w:val="24"/>
        </w:rPr>
      </w:pPr>
      <w:r w:rsidRPr="00EA4688">
        <w:rPr>
          <w:rFonts w:asciiTheme="minorHAnsi" w:hAnsiTheme="minorHAnsi"/>
          <w:szCs w:val="24"/>
        </w:rPr>
        <w:t xml:space="preserve">['A strike by farmers in Maharashtra continues to affect normal life, despite the State </w:t>
      </w:r>
      <w:proofErr w:type="spellStart"/>
      <w:r w:rsidRPr="00EA4688">
        <w:rPr>
          <w:rFonts w:asciiTheme="minorHAnsi" w:hAnsiTheme="minorHAnsi"/>
          <w:szCs w:val="24"/>
        </w:rPr>
        <w:t>governmentís</w:t>
      </w:r>
      <w:proofErr w:type="spellEnd"/>
      <w:r w:rsidRPr="00EA4688">
        <w:rPr>
          <w:rFonts w:asciiTheme="minorHAnsi" w:hAnsiTheme="minorHAnsi"/>
          <w:szCs w:val="24"/>
        </w:rPr>
        <w:t xml:space="preserve"> announcement of an end to the strike last week.', 'The farmers, whose demands include full waiver of farm loans, hikes in the minimum support price for agricultural produce and writing off of pending electricity bills, have been on an indefinite strike since June 1.', 'As the strike nears the end of its first week, prices of essential goods such as milk, fruits and vegetables have risen steeply, causing distress to consumers.', 'Some farmer groups agreed to call off their strike after Chief Minister </w:t>
      </w:r>
      <w:proofErr w:type="spellStart"/>
      <w:r w:rsidRPr="00EA4688">
        <w:rPr>
          <w:rFonts w:asciiTheme="minorHAnsi" w:hAnsiTheme="minorHAnsi"/>
          <w:szCs w:val="24"/>
        </w:rPr>
        <w:t>Devendra</w:t>
      </w:r>
      <w:proofErr w:type="spellEnd"/>
      <w:r w:rsidRPr="00EA4688">
        <w:rPr>
          <w:rFonts w:asciiTheme="minorHAnsi" w:hAnsiTheme="minorHAnsi"/>
          <w:szCs w:val="24"/>
        </w:rPr>
        <w:t xml:space="preserve"> </w:t>
      </w:r>
      <w:proofErr w:type="spellStart"/>
      <w:r w:rsidRPr="00EA4688">
        <w:rPr>
          <w:rFonts w:asciiTheme="minorHAnsi" w:hAnsiTheme="minorHAnsi"/>
          <w:szCs w:val="24"/>
        </w:rPr>
        <w:t>Fadnavis</w:t>
      </w:r>
      <w:proofErr w:type="spellEnd"/>
      <w:r w:rsidRPr="00EA4688">
        <w:rPr>
          <w:rFonts w:asciiTheme="minorHAnsi" w:hAnsiTheme="minorHAnsi"/>
          <w:szCs w:val="24"/>
        </w:rPr>
        <w:t xml:space="preserve"> promised that his government would waive farm loans of small and marginal farmers worth about ?30,000 crore, increase power subsidies, hike the price for milk procurement, and also set up a State commission to look into the matter of raising the MSP for crops.', 'He also promised that buying agricultural produce below their MSP would soon be made a criminal offence.', 'Other farmer groups, meanwhile, have stuck to their demand for a complete farm loan waiver and continued with their protest.', 'It is notable that the protests have come soon after the Uttar Pradesh government waived farm loans earlier this year, setting off similar demands in other States.', 'Yet, while </w:t>
      </w:r>
      <w:proofErr w:type="spellStart"/>
      <w:r w:rsidRPr="00EA4688">
        <w:rPr>
          <w:rFonts w:asciiTheme="minorHAnsi" w:hAnsiTheme="minorHAnsi"/>
          <w:szCs w:val="24"/>
        </w:rPr>
        <w:t>Maharashtraís</w:t>
      </w:r>
      <w:proofErr w:type="spellEnd"/>
      <w:r w:rsidRPr="00EA4688">
        <w:rPr>
          <w:rFonts w:asciiTheme="minorHAnsi" w:hAnsiTheme="minorHAnsi"/>
          <w:szCs w:val="24"/>
        </w:rPr>
        <w:t xml:space="preserve"> farmers have caught the attention of the government, the focus on quick fixes has pushed aside the real structural issues behind the crisis.', 'At the root of the crisis is the steep fall in the prices of agricultural goods.', 'The price slump, significantly, has come against the backdrop of a good monsoon that led to a bumper crop.', 'The production of tur dal, for instance, increased five-fold from last year to over 20 lakh tonnes in 2016-17.', 'Irrespective of price fluctuations, MSPs are supposed to enable farmers to sell their produce at remunerative prices.', 'But procurement of crops at MSP by the government has traditionally been low for most crops, except a few </w:t>
      </w:r>
      <w:r w:rsidRPr="00EA4688">
        <w:rPr>
          <w:rFonts w:asciiTheme="minorHAnsi" w:hAnsiTheme="minorHAnsi"/>
          <w:szCs w:val="24"/>
        </w:rPr>
        <w:lastRenderedPageBreak/>
        <w:t xml:space="preserve">staples such as rice and wheat.', 'This has forced distressed farmers to sell their produce at much lower prices, adding to their debt burden.', 'Not surprisingly, the whole system of agricultural marketing has led farmers to feel cheated, and it was only a matter of time before they organised themselves to protest.', 'Going forward, any long-term, wide-scale procurement of crops at MSPs looks unlikely; even a one-time full loan waiver is considered unrealistic by the Chief Minister, given the </w:t>
      </w:r>
      <w:proofErr w:type="spellStart"/>
      <w:r w:rsidRPr="00EA4688">
        <w:rPr>
          <w:rFonts w:asciiTheme="minorHAnsi" w:hAnsiTheme="minorHAnsi"/>
          <w:szCs w:val="24"/>
        </w:rPr>
        <w:t>Stateís</w:t>
      </w:r>
      <w:proofErr w:type="spellEnd"/>
      <w:r w:rsidRPr="00EA4688">
        <w:rPr>
          <w:rFonts w:asciiTheme="minorHAnsi" w:hAnsiTheme="minorHAnsi"/>
          <w:szCs w:val="24"/>
        </w:rPr>
        <w:t xml:space="preserve"> finances.', 'The possible ban on buying produce below the MSP would just worsen the crisis by making it hard for farmers to sell their produce even at the market price.', 'The only long-term solution is to gradually align crop production with genuine price signals, while moving ahead with reforms to de-risk agriculture, especially by increasing the crop insurance cover.', 'Expediting steps to reform the Agricultural Produce Market Committee system and introduce the model contract farming law would go a long way to free farmers from MSP-driven crop planning.']</w:t>
      </w:r>
    </w:p>
    <w:p w14:paraId="7F4B5555" w14:textId="77777777" w:rsidR="00490449" w:rsidRDefault="00490449" w:rsidP="00B571AC">
      <w:pPr>
        <w:jc w:val="both"/>
        <w:rPr>
          <w:rFonts w:asciiTheme="minorHAnsi" w:hAnsiTheme="minorHAnsi"/>
          <w:color w:val="FF0000"/>
          <w:szCs w:val="24"/>
        </w:rPr>
      </w:pPr>
    </w:p>
    <w:p w14:paraId="08158AD4" w14:textId="77777777" w:rsidR="00EA4688" w:rsidRDefault="00EA4688" w:rsidP="00B571AC">
      <w:pPr>
        <w:jc w:val="both"/>
        <w:rPr>
          <w:rFonts w:asciiTheme="minorHAnsi" w:hAnsiTheme="minorHAnsi"/>
          <w:color w:val="FF0000"/>
          <w:szCs w:val="24"/>
        </w:rPr>
      </w:pPr>
    </w:p>
    <w:p w14:paraId="3D7B9EB0" w14:textId="77777777" w:rsidR="00EA4688" w:rsidRDefault="00EA4688" w:rsidP="00EA4688">
      <w:pPr>
        <w:jc w:val="both"/>
        <w:rPr>
          <w:rFonts w:asciiTheme="minorHAnsi" w:hAnsiTheme="minorHAnsi"/>
          <w:b/>
          <w:szCs w:val="24"/>
        </w:rPr>
      </w:pPr>
      <w:r>
        <w:rPr>
          <w:rFonts w:asciiTheme="minorHAnsi" w:hAnsiTheme="minorHAnsi"/>
          <w:b/>
          <w:szCs w:val="24"/>
        </w:rPr>
        <w:t>Word</w:t>
      </w:r>
      <w:r w:rsidRPr="00EA4688">
        <w:rPr>
          <w:rFonts w:asciiTheme="minorHAnsi" w:hAnsiTheme="minorHAnsi"/>
          <w:b/>
          <w:szCs w:val="24"/>
        </w:rPr>
        <w:t xml:space="preserve"> Tokenisation Output</w:t>
      </w:r>
    </w:p>
    <w:p w14:paraId="4A839E34" w14:textId="77777777" w:rsidR="00EA4688" w:rsidRDefault="00EA4688" w:rsidP="00EA4688">
      <w:pPr>
        <w:jc w:val="both"/>
        <w:rPr>
          <w:rFonts w:asciiTheme="minorHAnsi" w:hAnsiTheme="minorHAnsi"/>
          <w:b/>
          <w:szCs w:val="24"/>
        </w:rPr>
      </w:pPr>
    </w:p>
    <w:p w14:paraId="365909AE" w14:textId="77777777" w:rsidR="00EA4688" w:rsidRPr="00EA4688" w:rsidRDefault="00EA4688" w:rsidP="00EA4688">
      <w:pPr>
        <w:jc w:val="both"/>
        <w:rPr>
          <w:rFonts w:asciiTheme="minorHAnsi" w:hAnsiTheme="minorHAnsi"/>
          <w:szCs w:val="24"/>
        </w:rPr>
      </w:pPr>
      <w:r w:rsidRPr="00EA4688">
        <w:rPr>
          <w:rFonts w:asciiTheme="minorHAnsi" w:hAnsiTheme="minorHAnsi"/>
          <w:szCs w:val="24"/>
        </w:rPr>
        <w:t>['A', 'strike', 'by', 'farmers', 'in', 'Maharashtra', 'continues', 'to', 'affect', 'normal', 'life', ',', 'despite', 'the', 'State', '</w:t>
      </w:r>
      <w:proofErr w:type="spellStart"/>
      <w:r w:rsidRPr="00EA4688">
        <w:rPr>
          <w:rFonts w:asciiTheme="minorHAnsi" w:hAnsiTheme="minorHAnsi"/>
          <w:szCs w:val="24"/>
        </w:rPr>
        <w:t>governmentís</w:t>
      </w:r>
      <w:proofErr w:type="spellEnd"/>
      <w:r w:rsidRPr="00EA4688">
        <w:rPr>
          <w:rFonts w:asciiTheme="minorHAnsi" w:hAnsiTheme="minorHAnsi"/>
          <w:szCs w:val="24"/>
        </w:rPr>
        <w:t>', 'announcement', 'of', 'an', 'end', 'to', 'the', 'strike', 'last', 'week', '.', 'The', 'farmers', ',', 'whose', 'demands', 'include', 'full', 'waiver', 'of', 'farm', 'loans', ',', 'hikes', 'in', 'the', 'minimum', 'support', 'price', 'for', 'agricultural', 'produce', 'and', 'writing', 'off', 'of', 'pending', 'electricity', 'bills', ',', 'have', 'been', 'on', 'an', 'indefinite', 'strike', 'since', 'June', '1', '.', 'As', 'the', 'strike', 'nears', 'the', 'end', 'of', 'its', 'first', 'week', ',', 'prices', 'of', 'essential', 'goods', 'such', 'as', 'milk', ',', 'fruits', 'and', 'vegetables', 'have', 'risen', 'steeply', ',', 'causing', 'distress', 'to', 'consumers', '.', 'Some', 'farmer', 'groups', 'agreed', 'to', 'call', 'off', 'their', 'strike', 'after', 'Chief', 'Minister', '</w:t>
      </w:r>
      <w:proofErr w:type="spellStart"/>
      <w:r w:rsidRPr="00EA4688">
        <w:rPr>
          <w:rFonts w:asciiTheme="minorHAnsi" w:hAnsiTheme="minorHAnsi"/>
          <w:szCs w:val="24"/>
        </w:rPr>
        <w:t>Devendra</w:t>
      </w:r>
      <w:proofErr w:type="spellEnd"/>
      <w:r w:rsidRPr="00EA4688">
        <w:rPr>
          <w:rFonts w:asciiTheme="minorHAnsi" w:hAnsiTheme="minorHAnsi"/>
          <w:szCs w:val="24"/>
        </w:rPr>
        <w:t>', '</w:t>
      </w:r>
      <w:proofErr w:type="spellStart"/>
      <w:r w:rsidRPr="00EA4688">
        <w:rPr>
          <w:rFonts w:asciiTheme="minorHAnsi" w:hAnsiTheme="minorHAnsi"/>
          <w:szCs w:val="24"/>
        </w:rPr>
        <w:t>Fadnavis</w:t>
      </w:r>
      <w:proofErr w:type="spellEnd"/>
      <w:r w:rsidRPr="00EA4688">
        <w:rPr>
          <w:rFonts w:asciiTheme="minorHAnsi" w:hAnsiTheme="minorHAnsi"/>
          <w:szCs w:val="24"/>
        </w:rPr>
        <w:t>', 'promised', 'that', 'his', 'government', 'would', 'waive', 'farm', 'loans', 'of', 'small', 'and', 'marginal', 'farmers', 'worth', 'about', '?', '30,000', 'crore', ',', 'increase', 'power', 'subsidies', ',', 'hike', 'the', 'price', 'for', 'milk', 'procurement', ',', 'and', 'also', 'set', 'up', 'a', 'State', 'commission', 'to', 'look', 'into', 'the', 'matter', 'of', 'raising', 'the', 'MSP', 'for', 'crops', '.', 'He', 'also', 'promised', 'that', 'buying', 'agricultural', 'produce', 'below', 'their', 'MSP', 'would', 'soon', 'be', 'made', 'a', 'criminal', 'offence', '.', 'Other', 'farmer', 'groups', ',', 'meanwhile', ',', 'have', 'stuck', 'to', 'their', 'demand', 'for', 'a', 'complete', 'farm', 'loan', 'waiver', 'and', 'continued', 'with', 'their', 'protest', '.', 'It', 'is', 'notable', 'that', 'the', 'protests', 'have', 'come', 'soon', 'after', 'the', 'Uttar', 'Pradesh', 'government', 'waived', 'farm', 'loans', 'earlier', 'this', 'year', ',', 'setting', 'off', 'similar', 'demands', 'in', 'other', 'States', '.', 'Yet', ',', 'while', '</w:t>
      </w:r>
      <w:proofErr w:type="spellStart"/>
      <w:r w:rsidRPr="00EA4688">
        <w:rPr>
          <w:rFonts w:asciiTheme="minorHAnsi" w:hAnsiTheme="minorHAnsi"/>
          <w:szCs w:val="24"/>
        </w:rPr>
        <w:t>Maharashtraís</w:t>
      </w:r>
      <w:proofErr w:type="spellEnd"/>
      <w:r w:rsidRPr="00EA4688">
        <w:rPr>
          <w:rFonts w:asciiTheme="minorHAnsi" w:hAnsiTheme="minorHAnsi"/>
          <w:szCs w:val="24"/>
        </w:rPr>
        <w:t xml:space="preserve">', 'farmers', 'have', 'caught', 'the', 'attention', 'of', 'the', 'government', ',', 'the', 'focus', 'on', 'quick', 'fixes', 'has', 'pushed', 'aside', 'the', 'real', 'structural', 'issues', 'behind', 'the', 'crisis', '.', 'At', 'the', 'root', 'of', 'the', 'crisis', 'is', 'the', 'steep', 'fall', 'in', 'the', 'prices', 'of', 'agricultural', 'goods', '.', 'The', 'price', 'slump', ',', 'significantly', ',', 'has', 'come', 'against', 'the', 'backdrop', 'of', 'a', 'good', 'monsoon', 'that', 'led', 'to', 'a', 'bumper', 'crop', '.', 'The', 'production', 'of', 'tur', 'dal', ',', 'for', 'instance', ',', 'increased', 'five-fold', 'from', 'last', 'year', 'to', 'over', '20', 'lakh', 'tonnes', 'in', '2016-17', '.', 'Irrespective', 'of', 'price', 'fluctuations', ',', 'MSPs', 'are', 'supposed', 'to', 'enable', 'farmers', 'to', 'sell', 'their', 'produce', 'at', 'remunerative', 'prices', '.', 'But', 'procurement', 'of', 'crops', 'at', 'MSP', 'by', 'the', 'government', 'has', 'traditionally', 'been', 'low', 'for', 'most', 'crops', ',', 'except', 'a', 'few', 'staples', 'such', 'as', 'rice', 'and', 'wheat', '.', 'This', 'has', 'forced', 'distressed', 'farmers', 'to', 'sell', 'their', 'produce', 'at', 'much', 'lower', 'prices', ',', 'adding', 'to', 'their', 'debt', </w:t>
      </w:r>
      <w:r w:rsidRPr="00EA4688">
        <w:rPr>
          <w:rFonts w:asciiTheme="minorHAnsi" w:hAnsiTheme="minorHAnsi"/>
          <w:szCs w:val="24"/>
        </w:rPr>
        <w:lastRenderedPageBreak/>
        <w:t>'burden', '.', 'Not', 'surprisingly', ',', 'the', 'whole', 'system', 'of', 'agricultural', 'marketing', 'has', 'led', 'farmers', 'to', 'feel', 'cheated', ',', 'and', 'it', 'was', 'only', 'a', 'matter', 'of', 'time', 'before', 'they', 'organised', 'themselves', 'to', 'protest', '.', 'Going', 'forward', ',', 'any', 'long-term', ',', 'wide-scale', 'procurement', 'of', 'crops', 'at', 'MSPs', 'looks', 'unlikely', ';', 'even', 'a', 'one-time', 'full', 'loan', 'waiver', 'is', 'considered', 'unrealistic', 'by', 'the', 'Chief', 'Minister', ',', 'given', 'the', '</w:t>
      </w:r>
      <w:proofErr w:type="spellStart"/>
      <w:r w:rsidRPr="00EA4688">
        <w:rPr>
          <w:rFonts w:asciiTheme="minorHAnsi" w:hAnsiTheme="minorHAnsi"/>
          <w:szCs w:val="24"/>
        </w:rPr>
        <w:t>Stateís</w:t>
      </w:r>
      <w:proofErr w:type="spellEnd"/>
      <w:r w:rsidRPr="00EA4688">
        <w:rPr>
          <w:rFonts w:asciiTheme="minorHAnsi" w:hAnsiTheme="minorHAnsi"/>
          <w:szCs w:val="24"/>
        </w:rPr>
        <w:t>', 'finances', '.', 'The', 'possible', 'ban', 'on', 'buying', 'produce', 'below', 'the', 'MSP', 'would', 'just', 'worsen', 'the', 'crisis', 'by', 'making', 'it', 'hard', 'for', 'farmers', 'to', 'sell', 'their', 'produce', 'even', 'at', 'the', 'market', 'price', '.', 'The', 'only', 'long-term', 'solution', 'is', 'to', 'gradually', 'align', 'crop', 'production', 'with', 'genuine', 'price', 'signals', ',', 'while', 'moving', 'ahead', 'with', 'reforms', 'to', 'de-risk', 'agriculture', ',', 'especially', 'by', 'increasing', 'the', 'crop', 'insurance', 'cover', '.', 'Expediting', 'steps', 'to', 'reform', 'the', 'Agricultural', 'Produce', 'Market', 'Committee', 'system', 'and', 'introduce', 'the', 'model', 'contract', 'farming', 'law', 'would', 'go', 'a', 'long', 'way', 'to', 'free', 'farmers', 'from', 'MSP-driven', 'crop', 'planning', '.']</w:t>
      </w:r>
    </w:p>
    <w:p w14:paraId="10D53B6B" w14:textId="77777777" w:rsidR="00EA4688" w:rsidRDefault="00EA4688" w:rsidP="00B571AC">
      <w:pPr>
        <w:jc w:val="both"/>
        <w:rPr>
          <w:rFonts w:asciiTheme="minorHAnsi" w:hAnsiTheme="minorHAnsi"/>
          <w:szCs w:val="24"/>
        </w:rPr>
      </w:pPr>
    </w:p>
    <w:p w14:paraId="5F553E3A" w14:textId="77777777" w:rsidR="00EA4688" w:rsidRDefault="00EA4688" w:rsidP="00B571AC">
      <w:pPr>
        <w:jc w:val="both"/>
        <w:rPr>
          <w:rFonts w:asciiTheme="minorHAnsi" w:hAnsiTheme="minorHAnsi"/>
          <w:szCs w:val="24"/>
        </w:rPr>
      </w:pPr>
    </w:p>
    <w:p w14:paraId="64412669" w14:textId="77777777" w:rsidR="00EA4688" w:rsidRDefault="00EA4688" w:rsidP="00EA4688">
      <w:pPr>
        <w:pStyle w:val="ListParagraph"/>
        <w:numPr>
          <w:ilvl w:val="0"/>
          <w:numId w:val="4"/>
        </w:numPr>
        <w:autoSpaceDE w:val="0"/>
        <w:autoSpaceDN w:val="0"/>
        <w:adjustRightInd w:val="0"/>
        <w:rPr>
          <w:rFonts w:asciiTheme="minorHAnsi" w:hAnsiTheme="minorHAnsi" w:cs="Courier New"/>
          <w:color w:val="000000"/>
          <w:szCs w:val="24"/>
          <w:lang w:val="en-US"/>
        </w:rPr>
      </w:pPr>
      <w:r w:rsidRPr="00EA4688">
        <w:rPr>
          <w:rFonts w:asciiTheme="minorHAnsi" w:hAnsiTheme="minorHAnsi" w:cs="Courier New"/>
          <w:color w:val="000000"/>
          <w:szCs w:val="24"/>
          <w:lang w:val="en-US"/>
        </w:rPr>
        <w:t>Before the POS tagging all the stop words</w:t>
      </w:r>
      <w:r w:rsidRPr="00EA4688">
        <w:rPr>
          <w:rFonts w:ascii="Helvetica" w:hAnsi="Helvetica"/>
          <w:color w:val="000000"/>
          <w:sz w:val="23"/>
          <w:szCs w:val="23"/>
          <w:shd w:val="clear" w:color="auto" w:fill="FFFFFF"/>
          <w:lang w:eastAsia="en-GB"/>
        </w:rPr>
        <w:t xml:space="preserve"> like ‘the’, ‘is’, ‘are’</w:t>
      </w:r>
      <w:r>
        <w:rPr>
          <w:rFonts w:asciiTheme="minorHAnsi" w:hAnsiTheme="minorHAnsi" w:cs="Courier New"/>
          <w:color w:val="000000"/>
          <w:szCs w:val="24"/>
          <w:lang w:val="en-US"/>
        </w:rPr>
        <w:t xml:space="preserve"> are eliminated.</w:t>
      </w:r>
    </w:p>
    <w:p w14:paraId="326B8733" w14:textId="77777777" w:rsidR="00EA4688" w:rsidRDefault="00EA4688" w:rsidP="00EA4688">
      <w:pPr>
        <w:pStyle w:val="ListParagraph"/>
        <w:numPr>
          <w:ilvl w:val="0"/>
          <w:numId w:val="4"/>
        </w:numPr>
        <w:autoSpaceDE w:val="0"/>
        <w:autoSpaceDN w:val="0"/>
        <w:adjustRightInd w:val="0"/>
        <w:rPr>
          <w:rFonts w:asciiTheme="minorHAnsi" w:hAnsiTheme="minorHAnsi" w:cs="Courier New"/>
          <w:color w:val="000000"/>
          <w:szCs w:val="24"/>
          <w:lang w:val="en-US"/>
        </w:rPr>
      </w:pPr>
      <w:r>
        <w:rPr>
          <w:rFonts w:asciiTheme="minorHAnsi" w:hAnsiTheme="minorHAnsi" w:cs="Courier New"/>
          <w:color w:val="000000"/>
          <w:szCs w:val="24"/>
          <w:lang w:val="en-US"/>
        </w:rPr>
        <w:t>The POS tagger is run over the cleaned words.</w:t>
      </w:r>
    </w:p>
    <w:p w14:paraId="622E8F6F" w14:textId="77777777" w:rsidR="00A1112F" w:rsidRDefault="00A1112F" w:rsidP="00A1112F">
      <w:pPr>
        <w:autoSpaceDE w:val="0"/>
        <w:autoSpaceDN w:val="0"/>
        <w:adjustRightInd w:val="0"/>
        <w:rPr>
          <w:rFonts w:asciiTheme="minorHAnsi" w:hAnsiTheme="minorHAnsi" w:cs="Courier New"/>
          <w:color w:val="000000"/>
          <w:szCs w:val="24"/>
          <w:lang w:val="en-US"/>
        </w:rPr>
      </w:pPr>
    </w:p>
    <w:p w14:paraId="2F418259" w14:textId="77777777" w:rsidR="00A1112F" w:rsidRPr="00A1112F" w:rsidRDefault="00A1112F" w:rsidP="00A1112F">
      <w:pPr>
        <w:autoSpaceDE w:val="0"/>
        <w:autoSpaceDN w:val="0"/>
        <w:adjustRightInd w:val="0"/>
        <w:rPr>
          <w:rFonts w:asciiTheme="minorHAnsi" w:hAnsiTheme="minorHAnsi" w:cs="Courier New"/>
          <w:b/>
          <w:color w:val="000000"/>
          <w:szCs w:val="24"/>
          <w:lang w:val="en-US"/>
        </w:rPr>
      </w:pPr>
      <w:r w:rsidRPr="00A1112F">
        <w:rPr>
          <w:rFonts w:asciiTheme="minorHAnsi" w:hAnsiTheme="minorHAnsi" w:cs="Courier New"/>
          <w:b/>
          <w:color w:val="000000"/>
          <w:szCs w:val="24"/>
          <w:lang w:val="en-US"/>
        </w:rPr>
        <w:t>POS tagger Output</w:t>
      </w:r>
    </w:p>
    <w:p w14:paraId="7F324ED2" w14:textId="77777777" w:rsidR="00EA4688" w:rsidRDefault="00EA4688" w:rsidP="00EA4688">
      <w:pPr>
        <w:autoSpaceDE w:val="0"/>
        <w:autoSpaceDN w:val="0"/>
        <w:adjustRightInd w:val="0"/>
        <w:rPr>
          <w:rFonts w:asciiTheme="minorHAnsi" w:hAnsiTheme="minorHAnsi" w:cs="Courier New"/>
          <w:color w:val="000000"/>
          <w:szCs w:val="24"/>
          <w:lang w:val="en-US"/>
        </w:rPr>
      </w:pPr>
    </w:p>
    <w:p w14:paraId="4806BADC"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[('A', 'DT'), ('strike', 'NN'), ('farmers', 'NNS'), ('Maharashtra', 'NNP'), ('continues', 'VBZ'), ('affect', 'VB'), ('normal', 'JJ'), ('life', 'NN'), (',', ','), ('despite', 'IN'), ('State', 'NNP'), ('</w:t>
      </w:r>
      <w:proofErr w:type="spellStart"/>
      <w:r w:rsidRPr="00A1112F">
        <w:rPr>
          <w:rFonts w:asciiTheme="minorHAnsi" w:hAnsiTheme="minorHAnsi" w:cs="Courier New"/>
          <w:color w:val="000000"/>
          <w:szCs w:val="24"/>
          <w:lang w:val="en-US"/>
        </w:rPr>
        <w:t>governmentís</w:t>
      </w:r>
      <w:proofErr w:type="spellEnd"/>
      <w:r w:rsidRPr="00A1112F">
        <w:rPr>
          <w:rFonts w:asciiTheme="minorHAnsi" w:hAnsiTheme="minorHAnsi" w:cs="Courier New"/>
          <w:color w:val="000000"/>
          <w:szCs w:val="24"/>
          <w:lang w:val="en-US"/>
        </w:rPr>
        <w:t>', 'VBD'), ('announcement', 'NN'), ('end', 'NN'), ('strike', 'NN'), ('last', 'JJ'), ('week', 'NN'), ('.', '.')]</w:t>
      </w:r>
    </w:p>
    <w:p w14:paraId="453B6B67"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[('The', 'DT'), ('farmers', 'NNS'), (',', ','), ('whose', 'WP$'), ('demands', 'NNS'), ('include', 'VBP'), ('full', 'JJ'), ('waiver', 'NN'), ('farm', 'NN'), ('loans', 'NNS'), (',', ','), ('hikes', 'NNS'), ('minimum', 'JJ'), ('support', 'NN'), ('price', 'NN'), ('agricultural', 'JJ'), ('produce', 'NN'), ('writing', 'VBG'), ('pending', 'VBG'), ('electricity', 'NN'), ('bills', 'NNS'), (',', ','), ('indefinite', 'RB'), ('strike', 'NN'), ('since', 'IN'), ('June', 'NNP'), ('1', 'CD'), ('.', '.')]</w:t>
      </w:r>
    </w:p>
    <w:p w14:paraId="13943453"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[('As', 'IN'), ('strike', 'NN'), ('nears', 'NNS'), ('end', 'VBP'), ('first', 'JJ'), ('week', 'NN'), (',', ','), ('prices', 'NNS'), ('essential', 'JJ'), ('goods', 'NNS'), ('milk', 'NN'), (',', ','), ('fruits', 'NNS'), ('vegetables', 'NNS'), ('risen', 'VBP'), ('steeply', 'RB'), (',', ','), ('causing', 'VBG'), ('distress', 'NN'), ('consumers', 'NNS'), ('.', '.')]</w:t>
      </w:r>
    </w:p>
    <w:p w14:paraId="37A808D4"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[('Some', 'DT'), ('farmer', 'NN'), ('groups', 'NNS'), ('agreed', 'VBD'), ('call', 'NN'), ('strike', 'NN'), ('Chief', 'NNP'), ('Minister', 'NNP'), ('</w:t>
      </w:r>
      <w:proofErr w:type="spellStart"/>
      <w:r w:rsidRPr="00A1112F">
        <w:rPr>
          <w:rFonts w:asciiTheme="minorHAnsi" w:hAnsiTheme="minorHAnsi" w:cs="Courier New"/>
          <w:color w:val="000000"/>
          <w:szCs w:val="24"/>
          <w:lang w:val="en-US"/>
        </w:rPr>
        <w:t>Devendra</w:t>
      </w:r>
      <w:proofErr w:type="spellEnd"/>
      <w:r w:rsidRPr="00A1112F">
        <w:rPr>
          <w:rFonts w:asciiTheme="minorHAnsi" w:hAnsiTheme="minorHAnsi" w:cs="Courier New"/>
          <w:color w:val="000000"/>
          <w:szCs w:val="24"/>
          <w:lang w:val="en-US"/>
        </w:rPr>
        <w:t>', 'NNP'), ('</w:t>
      </w:r>
      <w:proofErr w:type="spellStart"/>
      <w:r w:rsidRPr="00A1112F">
        <w:rPr>
          <w:rFonts w:asciiTheme="minorHAnsi" w:hAnsiTheme="minorHAnsi" w:cs="Courier New"/>
          <w:color w:val="000000"/>
          <w:szCs w:val="24"/>
          <w:lang w:val="en-US"/>
        </w:rPr>
        <w:t>Fadnavis</w:t>
      </w:r>
      <w:proofErr w:type="spellEnd"/>
      <w:r w:rsidRPr="00A1112F">
        <w:rPr>
          <w:rFonts w:asciiTheme="minorHAnsi" w:hAnsiTheme="minorHAnsi" w:cs="Courier New"/>
          <w:color w:val="000000"/>
          <w:szCs w:val="24"/>
          <w:lang w:val="en-US"/>
        </w:rPr>
        <w:t>', 'NNP'), ('promised', 'VBD'), ('government', 'NN'), ('would', 'MD'), ('waive', 'VB'), ('farm', 'NN'), ('loans', 'NNS'), ('small', 'JJ'), ('marginal', 'JJ'), ('farmers', 'NNS'), ('worth', 'IN'), ('?', '.'), ('30,000', 'CD'), ('crore', 'NN'), (',', ','), ('increase', 'VB'), ('power', 'NN'), ('subsidies', 'NNS'), (',', ','), ('hike', 'JJ'), ('price', 'NN'), ('milk', 'NN'), ('procurement', 'NN'), (',', ','), ('also', 'RB'), ('set', 'VBN'), ('State', 'NNP'), ('commission', 'NN'), ('look', 'NN'), ('matter', 'NN'), ('raising', 'VBG'), ('MSP', 'NNP'), ('crops', 'NNS'), ('.', '.')]</w:t>
      </w:r>
    </w:p>
    <w:p w14:paraId="44677B17"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[('He', 'PRP'), ('also', 'RB'), ('promised', 'VBD'), ('buying', 'VBG'), ('agricultural', 'JJ'), ('produce', 'NN'), ('MSP', 'NNP'), ('would', 'MD'), ('soon', 'RB'), ('made', 'VB'), ('criminal', 'JJ'), ('offence', 'NN'), ('.', '.')]</w:t>
      </w:r>
    </w:p>
    <w:p w14:paraId="50EA0589"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lastRenderedPageBreak/>
        <w:t>[('Other', 'JJ'), ('farmer', 'NN'), ('groups', 'NNS'), (',', ','), ('meanwhile', 'RB'), (',', ','), ('stuck', 'JJ'), ('demand', 'NN'), ('complete', 'JJ'), ('farm', 'NN'), ('loan', 'NN'), ('waiver', 'WDT'), ('continued', 'VBD'), ('protest', 'JJS'), ('.', '.')]</w:t>
      </w:r>
    </w:p>
    <w:p w14:paraId="3CE32CFD"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[('It', 'PRP'), ('notable', 'JJ'), ('protests', 'NNS'), ('come', 'VBP'), ('soon', 'RB'), ('Uttar', 'NNP'), ('Pradesh', 'NNP'), ('government', 'NN'), ('waived', 'VBD'), ('farm', 'NN'), ('loans', 'NNS'), ('earlier', 'RBR'), ('year', 'NN'), (',', ','), ('setting', 'VBG'), ('similar', 'JJ'), ('demands', 'NNS'), ('States', 'NNPS'), ('.', '.')]</w:t>
      </w:r>
    </w:p>
    <w:p w14:paraId="7241C60A"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[('Yet', 'RB'), (',', ','), ('</w:t>
      </w:r>
      <w:proofErr w:type="spellStart"/>
      <w:r w:rsidRPr="00A1112F">
        <w:rPr>
          <w:rFonts w:asciiTheme="minorHAnsi" w:hAnsiTheme="minorHAnsi" w:cs="Courier New"/>
          <w:color w:val="000000"/>
          <w:szCs w:val="24"/>
          <w:lang w:val="en-US"/>
        </w:rPr>
        <w:t>Maharashtraís</w:t>
      </w:r>
      <w:proofErr w:type="spellEnd"/>
      <w:r w:rsidRPr="00A1112F">
        <w:rPr>
          <w:rFonts w:asciiTheme="minorHAnsi" w:hAnsiTheme="minorHAnsi" w:cs="Courier New"/>
          <w:color w:val="000000"/>
          <w:szCs w:val="24"/>
          <w:lang w:val="en-US"/>
        </w:rPr>
        <w:t>', 'NNP'), ('farmers', 'NNS'), ('caught', 'VBD'), ('attention', 'NN'), ('government', 'NN'), (',', ','), ('focus', 'VB'), ('quick', 'JJ'), ('fixes', 'NNS'), ('pushed', 'VBD'), ('aside', 'RB'), ('real', 'JJ'), ('structural', 'JJ'), ('issues', 'NNS'), ('behind', 'IN'), ('crisis', 'NN'), ('.', '.')]</w:t>
      </w:r>
    </w:p>
    <w:p w14:paraId="60576F8F"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[('At', 'IN'), ('root', 'NN'), ('crisis', 'NN'), ('steep', 'JJ'), ('fall', 'NN'), ('prices', 'NNS'), ('agricultural', 'JJ'), ('goods', 'NNS'), ('.', '.')]</w:t>
      </w:r>
    </w:p>
    <w:p w14:paraId="155F9998"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[('The', 'DT'), ('price', 'NN'), ('slump', 'NN'), (',', ','), ('significantly', 'RB'), (',', ','), ('come', 'VB'), ('backdrop', 'NN'), ('good', 'JJ'), ('monsoon', 'NN'), ('led', 'VBD'), ('bumper', 'JJR'), ('crop', 'NN'), ('.', '.')]</w:t>
      </w:r>
    </w:p>
    <w:p w14:paraId="0F940B21"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[('The', 'DT'), ('production', 'NN'), ('tur', 'NN'), ('dal', 'NN'), (',', ','), ('instance', 'NN'), (',', ','), ('increased', 'VBD'), ('five-fold', 'NN'), ('last', 'JJ'), ('year', 'NN'), ('20', 'CD'), ('lakh', 'NN'), ('</w:t>
      </w:r>
      <w:proofErr w:type="spellStart"/>
      <w:r w:rsidRPr="00A1112F">
        <w:rPr>
          <w:rFonts w:asciiTheme="minorHAnsi" w:hAnsiTheme="minorHAnsi" w:cs="Courier New"/>
          <w:color w:val="000000"/>
          <w:szCs w:val="24"/>
          <w:lang w:val="en-US"/>
        </w:rPr>
        <w:t>tonnes</w:t>
      </w:r>
      <w:proofErr w:type="spellEnd"/>
      <w:r w:rsidRPr="00A1112F">
        <w:rPr>
          <w:rFonts w:asciiTheme="minorHAnsi" w:hAnsiTheme="minorHAnsi" w:cs="Courier New"/>
          <w:color w:val="000000"/>
          <w:szCs w:val="24"/>
          <w:lang w:val="en-US"/>
        </w:rPr>
        <w:t>', 'NNS'), ('2016-17', 'CD'), ('.', '.')]</w:t>
      </w:r>
    </w:p>
    <w:p w14:paraId="3D7B993A"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[('Irrespective', 'JJ'), ('price', 'NN'), ('fluctuations', 'NNS'), (',', ','), ('MSPs', 'NNP'), ('supposed', 'VBD'), ('enable', 'JJ'), ('farmers', 'NNS'), ('sell', 'VBP'), ('produce', 'VBP'), ('remunerative', 'JJ'), ('prices', 'NNS'), ('.', '.')]</w:t>
      </w:r>
    </w:p>
    <w:p w14:paraId="49B20E4D"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[('But', 'CC'), ('procurement', 'JJ'), ('crops', 'NNS'), ('MSP', 'JJ'), ('government', 'NN'), ('traditionally', 'RB'), ('low', 'JJ'), ('crops', 'NNS'), (',', ','), ('except', 'IN'), ('staples', 'NNS'), ('rice', 'RB'), ('wheat', 'NN'), ('.', '.')]</w:t>
      </w:r>
    </w:p>
    <w:p w14:paraId="4EDB7DB5"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[('This', 'DT'), ('forced', 'VBD'), ('distressed', 'JJ'), ('farmers', 'NNS'), ('sell', 'VBP'), ('produce', 'RB'), ('much', 'JJ'), ('lower', 'JJR'), ('prices', 'NNS'), (',', ','), ('adding', 'VBG'), ('debt', 'NN'), ('burden', 'NN'), ('.', '.')]</w:t>
      </w:r>
    </w:p>
    <w:p w14:paraId="55726B82"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[('Not', 'RB'), ('surprisingly', 'RB'), (',', ','), ('whole', 'JJ'), ('system', 'NN'), ('agricultural', 'JJ'), ('marketing', 'NN'), ('led', 'VBD'), ('farmers', 'NNS'), ('feel', 'VBP'), ('cheated', 'VBN'), (',', ','), ('matter', 'NN'), ('time', 'NN'), ('</w:t>
      </w:r>
      <w:proofErr w:type="spellStart"/>
      <w:r w:rsidRPr="00A1112F">
        <w:rPr>
          <w:rFonts w:asciiTheme="minorHAnsi" w:hAnsiTheme="minorHAnsi" w:cs="Courier New"/>
          <w:color w:val="000000"/>
          <w:szCs w:val="24"/>
          <w:lang w:val="en-US"/>
        </w:rPr>
        <w:t>organised</w:t>
      </w:r>
      <w:proofErr w:type="spellEnd"/>
      <w:r w:rsidRPr="00A1112F">
        <w:rPr>
          <w:rFonts w:asciiTheme="minorHAnsi" w:hAnsiTheme="minorHAnsi" w:cs="Courier New"/>
          <w:color w:val="000000"/>
          <w:szCs w:val="24"/>
          <w:lang w:val="en-US"/>
        </w:rPr>
        <w:t>', 'VBN'), ('protest', 'NN'), ('.', '.')]</w:t>
      </w:r>
    </w:p>
    <w:p w14:paraId="21934381"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[('Going', 'VBG'), ('forward', 'RB'), (',', ','), ('long-term', 'JJ'), (',', ','), ('wide-scale', 'JJ'), ('procurement', 'NN'), ('crops', 'NNS'), ('MSPs', 'NNP'), ('looks', 'VBZ'), ('unlikely', 'JJ'), (';', ':'), ('even', 'RB'), ('one-time', 'VBP'), ('full', 'JJ'), ('loan', 'NN'), ('waiver', 'NN'), ('considered', 'VBN'), ('unrealistic', 'JJ'), ('Chief', 'NNP'), ('Minister', 'NNP'), (',', ','), ('given', 'VBN'), ('</w:t>
      </w:r>
      <w:proofErr w:type="spellStart"/>
      <w:r w:rsidRPr="00A1112F">
        <w:rPr>
          <w:rFonts w:asciiTheme="minorHAnsi" w:hAnsiTheme="minorHAnsi" w:cs="Courier New"/>
          <w:color w:val="000000"/>
          <w:szCs w:val="24"/>
          <w:lang w:val="en-US"/>
        </w:rPr>
        <w:t>Stateís</w:t>
      </w:r>
      <w:proofErr w:type="spellEnd"/>
      <w:r w:rsidRPr="00A1112F">
        <w:rPr>
          <w:rFonts w:asciiTheme="minorHAnsi" w:hAnsiTheme="minorHAnsi" w:cs="Courier New"/>
          <w:color w:val="000000"/>
          <w:szCs w:val="24"/>
          <w:lang w:val="en-US"/>
        </w:rPr>
        <w:t>', 'NNP'), ('finances', 'NNS'), ('.', '.')]</w:t>
      </w:r>
    </w:p>
    <w:p w14:paraId="29916735"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[('The', 'DT'), ('possible', 'JJ'), ('ban', 'NN'), ('buying', 'NN'), ('produce', 'NN'), ('MSP', 'NNP'), ('would', 'MD'), ('worsen', 'VB'), ('crisis', 'NN'), ('making', 'VBG'), ('hard', 'JJ'), ('farmers', 'NNS'), ('sell', 'VBP'), ('produce', 'VB'), ('even', 'RB'), ('market', 'NN'), ('price', 'NN'), ('.', '.')]</w:t>
      </w:r>
    </w:p>
    <w:p w14:paraId="4A3130B3" w14:textId="77777777" w:rsidR="00A1112F" w:rsidRP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[('The', 'DT'), ('long-term', 'JJ'), ('solution', 'NN'), ('gradually', 'RB'), ('align', 'JJ'), ('crop', 'NN'), ('production', 'NN'), ('genuine', 'JJ'), ('price', 'NN'), ('signals', 'NNS'), (',', ','), ('moving', 'VBG'), ('ahead', 'RB'), ('reforms', 'NNS'), ('de-risk', 'JJ'), ('agriculture', 'NN'), (',', ','), ('especially', 'RB'), ('increasing', 'VBG'), ('crop', 'NN'), ('insurance', 'NN'), ('cover', 'NN'), ('.', '.')]</w:t>
      </w:r>
    </w:p>
    <w:p w14:paraId="5C2611B3" w14:textId="77777777" w:rsidR="00A1112F" w:rsidRDefault="00A1112F" w:rsidP="00A1112F">
      <w:pPr>
        <w:autoSpaceDE w:val="0"/>
        <w:autoSpaceDN w:val="0"/>
        <w:adjustRightInd w:val="0"/>
        <w:rPr>
          <w:rFonts w:asciiTheme="minorHAnsi" w:hAnsiTheme="minorHAnsi" w:cs="Courier New"/>
          <w:color w:val="000000"/>
          <w:szCs w:val="24"/>
          <w:lang w:val="en-US"/>
        </w:rPr>
      </w:pPr>
      <w:r w:rsidRPr="00A1112F">
        <w:rPr>
          <w:rFonts w:asciiTheme="minorHAnsi" w:hAnsiTheme="minorHAnsi" w:cs="Courier New"/>
          <w:color w:val="000000"/>
          <w:szCs w:val="24"/>
          <w:lang w:val="en-US"/>
        </w:rPr>
        <w:t xml:space="preserve">[('Expediting', 'VBG'), ('steps', 'NNS'), ('reform', 'RB'), ('Agricultural', 'NNP'), ('Produce', 'NNP'), ('Market', 'NNP'), ('Committee', 'NNP'), ('system', 'NN'), ('introduce', 'VBP'), ('model', 'NN'), ('contract', 'NN'), ('farming', 'JJ'), ('law', 'NN'), ('would', 'MD'), ('go', 'VB'), ('long', 'JJ'), </w:t>
      </w:r>
      <w:r w:rsidRPr="00A1112F">
        <w:rPr>
          <w:rFonts w:asciiTheme="minorHAnsi" w:hAnsiTheme="minorHAnsi" w:cs="Courier New"/>
          <w:color w:val="000000"/>
          <w:szCs w:val="24"/>
          <w:lang w:val="en-US"/>
        </w:rPr>
        <w:lastRenderedPageBreak/>
        <w:t>('way', 'NN'), ('free', 'JJ'), ('farmers', 'NNS'), ('MSP-driven', 'JJ'), ('crop', 'NN'), ('planning', 'NN'), ('.', '.')]</w:t>
      </w:r>
    </w:p>
    <w:p w14:paraId="3B81F597" w14:textId="77777777" w:rsidR="00A1112F" w:rsidRDefault="00A1112F" w:rsidP="00A1112F">
      <w:pPr>
        <w:autoSpaceDE w:val="0"/>
        <w:autoSpaceDN w:val="0"/>
        <w:adjustRightInd w:val="0"/>
        <w:rPr>
          <w:rFonts w:asciiTheme="minorHAnsi" w:hAnsiTheme="minorHAnsi" w:cs="Courier New"/>
          <w:color w:val="000000"/>
          <w:szCs w:val="24"/>
          <w:lang w:val="en-US"/>
        </w:rPr>
      </w:pPr>
    </w:p>
    <w:p w14:paraId="03B77B79" w14:textId="77777777" w:rsidR="00A1112F" w:rsidRDefault="00A1112F" w:rsidP="00A1112F">
      <w:pPr>
        <w:jc w:val="both"/>
        <w:rPr>
          <w:rFonts w:asciiTheme="minorHAnsi" w:hAnsiTheme="minorHAnsi"/>
          <w:b/>
          <w:color w:val="FF0000"/>
          <w:szCs w:val="24"/>
        </w:rPr>
      </w:pPr>
      <w:proofErr w:type="gramStart"/>
      <w:r>
        <w:rPr>
          <w:rFonts w:asciiTheme="minorHAnsi" w:hAnsiTheme="minorHAnsi"/>
          <w:b/>
          <w:color w:val="FF0000"/>
          <w:szCs w:val="24"/>
        </w:rPr>
        <w:t>b</w:t>
      </w:r>
      <w:r w:rsidRPr="00244F9B">
        <w:rPr>
          <w:rFonts w:asciiTheme="minorHAnsi" w:hAnsiTheme="minorHAnsi"/>
          <w:b/>
          <w:color w:val="FF0000"/>
          <w:szCs w:val="24"/>
        </w:rPr>
        <w:t>)</w:t>
      </w:r>
      <w:r>
        <w:rPr>
          <w:rFonts w:asciiTheme="minorHAnsi" w:hAnsiTheme="minorHAnsi"/>
          <w:b/>
          <w:color w:val="FF0000"/>
          <w:szCs w:val="24"/>
        </w:rPr>
        <w:t>Noun</w:t>
      </w:r>
      <w:proofErr w:type="gramEnd"/>
      <w:r>
        <w:rPr>
          <w:rFonts w:asciiTheme="minorHAnsi" w:hAnsiTheme="minorHAnsi"/>
          <w:b/>
          <w:color w:val="FF0000"/>
          <w:szCs w:val="24"/>
        </w:rPr>
        <w:t xml:space="preserve"> to noun mapping</w:t>
      </w:r>
    </w:p>
    <w:p w14:paraId="31088DBA" w14:textId="77777777" w:rsidR="00A1112F" w:rsidRDefault="00A1112F" w:rsidP="00A1112F">
      <w:pPr>
        <w:jc w:val="both"/>
        <w:rPr>
          <w:rFonts w:asciiTheme="minorHAnsi" w:hAnsiTheme="minorHAnsi"/>
          <w:b/>
          <w:color w:val="FF0000"/>
          <w:szCs w:val="24"/>
        </w:rPr>
      </w:pPr>
    </w:p>
    <w:p w14:paraId="3031D7F6" w14:textId="77777777" w:rsidR="00A1112F" w:rsidRPr="00A1112F" w:rsidRDefault="00A1112F" w:rsidP="00A1112F">
      <w:pPr>
        <w:jc w:val="both"/>
        <w:rPr>
          <w:rFonts w:asciiTheme="minorHAnsi" w:hAnsiTheme="minorHAnsi"/>
          <w:color w:val="000000" w:themeColor="text1"/>
          <w:szCs w:val="24"/>
        </w:rPr>
      </w:pPr>
      <w:r w:rsidRPr="00A1112F">
        <w:rPr>
          <w:rFonts w:asciiTheme="minorHAnsi" w:hAnsiTheme="minorHAnsi"/>
          <w:color w:val="000000" w:themeColor="text1"/>
          <w:szCs w:val="24"/>
        </w:rPr>
        <w:t>In the noun to noun mapping</w:t>
      </w:r>
      <w:r w:rsidRPr="00A1112F">
        <w:rPr>
          <w:rFonts w:asciiTheme="minorHAnsi" w:hAnsiTheme="minorHAnsi"/>
          <w:color w:val="000000" w:themeColor="text1"/>
          <w:szCs w:val="24"/>
        </w:rPr>
        <w:t xml:space="preserve"> </w:t>
      </w:r>
      <w:r>
        <w:rPr>
          <w:rFonts w:asciiTheme="minorHAnsi" w:hAnsiTheme="minorHAnsi"/>
          <w:color w:val="000000" w:themeColor="text1"/>
          <w:szCs w:val="24"/>
        </w:rPr>
        <w:t>the action perform is of</w:t>
      </w:r>
      <w:r w:rsidR="00F65E21">
        <w:rPr>
          <w:rFonts w:asciiTheme="minorHAnsi" w:hAnsiTheme="minorHAnsi"/>
          <w:color w:val="000000" w:themeColor="text1"/>
          <w:szCs w:val="24"/>
        </w:rPr>
        <w:t>,</w:t>
      </w:r>
      <w:r>
        <w:rPr>
          <w:rFonts w:asciiTheme="minorHAnsi" w:hAnsiTheme="minorHAnsi"/>
          <w:color w:val="000000" w:themeColor="text1"/>
          <w:szCs w:val="24"/>
        </w:rPr>
        <w:t xml:space="preserve"> </w:t>
      </w:r>
      <w:r w:rsidR="00F65E21">
        <w:rPr>
          <w:rFonts w:asciiTheme="minorHAnsi" w:hAnsiTheme="minorHAnsi"/>
          <w:color w:val="000000" w:themeColor="text1"/>
          <w:szCs w:val="24"/>
        </w:rPr>
        <w:t xml:space="preserve">if a word in the sentence starts with the noun and is connected with </w:t>
      </w:r>
      <w:r w:rsidR="00F65E21" w:rsidRPr="00F65E21">
        <w:rPr>
          <w:rFonts w:asciiTheme="minorHAnsi" w:hAnsiTheme="minorHAnsi"/>
          <w:color w:val="000000" w:themeColor="text1"/>
          <w:szCs w:val="24"/>
        </w:rPr>
        <w:t>in/of/</w:t>
      </w:r>
      <w:proofErr w:type="spellStart"/>
      <w:r w:rsidR="00F65E21" w:rsidRPr="00F65E21">
        <w:rPr>
          <w:rFonts w:asciiTheme="minorHAnsi" w:hAnsiTheme="minorHAnsi"/>
          <w:color w:val="000000" w:themeColor="text1"/>
          <w:szCs w:val="24"/>
        </w:rPr>
        <w:t>etc</w:t>
      </w:r>
      <w:proofErr w:type="spellEnd"/>
      <w:r w:rsidR="00F65E21" w:rsidRPr="00F65E21">
        <w:rPr>
          <w:rFonts w:asciiTheme="minorHAnsi" w:hAnsiTheme="minorHAnsi"/>
          <w:color w:val="000000" w:themeColor="text1"/>
          <w:szCs w:val="24"/>
        </w:rPr>
        <w:t>...</w:t>
      </w:r>
      <w:r w:rsidR="00F65E21">
        <w:rPr>
          <w:rFonts w:asciiTheme="minorHAnsi" w:hAnsiTheme="minorHAnsi"/>
          <w:color w:val="000000" w:themeColor="text1"/>
          <w:szCs w:val="24"/>
        </w:rPr>
        <w:t xml:space="preserve"> and connected to another noun in the same sentence those two words are given as an output this is achieved by the grammar that is fed to the regex parser </w:t>
      </w:r>
    </w:p>
    <w:p w14:paraId="0336C579" w14:textId="77777777" w:rsidR="00A1112F" w:rsidRDefault="00F65E21" w:rsidP="00A1112F">
      <w:pPr>
        <w:autoSpaceDE w:val="0"/>
        <w:autoSpaceDN w:val="0"/>
        <w:adjustRightInd w:val="0"/>
        <w:rPr>
          <w:rFonts w:asciiTheme="minorHAnsi" w:hAnsiTheme="minorHAnsi" w:cs="Courier New"/>
          <w:color w:val="000000"/>
          <w:szCs w:val="24"/>
          <w:lang w:val="en-US"/>
        </w:rPr>
      </w:pPr>
      <w:r>
        <w:rPr>
          <w:rFonts w:asciiTheme="minorHAnsi" w:hAnsiTheme="minorHAnsi" w:cs="Courier New"/>
          <w:color w:val="000000"/>
          <w:szCs w:val="24"/>
          <w:lang w:val="en-US"/>
        </w:rPr>
        <w:t xml:space="preserve">This tells us the relation of all the relation of nouns </w:t>
      </w:r>
      <w:proofErr w:type="spellStart"/>
      <w:proofErr w:type="gramStart"/>
      <w:r>
        <w:rPr>
          <w:rFonts w:asciiTheme="minorHAnsi" w:hAnsiTheme="minorHAnsi" w:cs="Courier New"/>
          <w:color w:val="000000"/>
          <w:szCs w:val="24"/>
          <w:lang w:val="en-US"/>
        </w:rPr>
        <w:t>Ex:relation</w:t>
      </w:r>
      <w:proofErr w:type="spellEnd"/>
      <w:proofErr w:type="gramEnd"/>
      <w:r>
        <w:rPr>
          <w:rFonts w:asciiTheme="minorHAnsi" w:hAnsiTheme="minorHAnsi" w:cs="Courier New"/>
          <w:color w:val="000000"/>
          <w:szCs w:val="24"/>
          <w:lang w:val="en-US"/>
        </w:rPr>
        <w:t xml:space="preserve"> of person and the place in the sentence.</w:t>
      </w:r>
    </w:p>
    <w:p w14:paraId="674262E9" w14:textId="77777777" w:rsidR="00F65E21" w:rsidRDefault="00F65E21" w:rsidP="00A1112F">
      <w:pPr>
        <w:autoSpaceDE w:val="0"/>
        <w:autoSpaceDN w:val="0"/>
        <w:adjustRightInd w:val="0"/>
        <w:rPr>
          <w:rFonts w:asciiTheme="minorHAnsi" w:hAnsiTheme="minorHAnsi" w:cs="Courier New"/>
          <w:color w:val="000000"/>
          <w:szCs w:val="24"/>
          <w:lang w:val="en-US"/>
        </w:rPr>
      </w:pPr>
    </w:p>
    <w:p w14:paraId="78D9681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strike</w:t>
      </w:r>
    </w:p>
    <w:p w14:paraId="477A932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446CB29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maharashtra</w:t>
      </w:r>
      <w:proofErr w:type="spellEnd"/>
    </w:p>
    <w:p w14:paraId="190CEA4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life</w:t>
      </w:r>
    </w:p>
    <w:p w14:paraId="1F849D4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state</w:t>
      </w:r>
    </w:p>
    <w:p w14:paraId="3D93885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governmentí</w:t>
      </w:r>
      <w:proofErr w:type="spellEnd"/>
    </w:p>
    <w:p w14:paraId="5FE129C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announc</w:t>
      </w:r>
      <w:proofErr w:type="spellEnd"/>
    </w:p>
    <w:p w14:paraId="5C0C5A0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end</w:t>
      </w:r>
    </w:p>
    <w:p w14:paraId="60E7D61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strike</w:t>
      </w:r>
    </w:p>
    <w:p w14:paraId="390C94E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week</w:t>
      </w:r>
    </w:p>
    <w:p w14:paraId="32BA5C3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3271213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demand</w:t>
      </w:r>
    </w:p>
    <w:p w14:paraId="3915313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waiver</w:t>
      </w:r>
    </w:p>
    <w:p w14:paraId="7D0F2309"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w:t>
      </w:r>
    </w:p>
    <w:p w14:paraId="48C018B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loan</w:t>
      </w:r>
    </w:p>
    <w:p w14:paraId="0C80F57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hike</w:t>
      </w:r>
    </w:p>
    <w:p w14:paraId="4A5630B9"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support</w:t>
      </w:r>
    </w:p>
    <w:p w14:paraId="6797F62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4BCB4B4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5113A81A"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electr</w:t>
      </w:r>
      <w:proofErr w:type="spellEnd"/>
    </w:p>
    <w:p w14:paraId="7A24C7F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bill</w:t>
      </w:r>
    </w:p>
    <w:p w14:paraId="7017EC0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indefinit</w:t>
      </w:r>
      <w:proofErr w:type="spellEnd"/>
    </w:p>
    <w:p w14:paraId="60C6A34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strike</w:t>
      </w:r>
    </w:p>
    <w:p w14:paraId="3F72D9C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june</w:t>
      </w:r>
      <w:proofErr w:type="spellEnd"/>
    </w:p>
    <w:p w14:paraId="341A3C6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strike</w:t>
      </w:r>
    </w:p>
    <w:p w14:paraId="6D8B23D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end</w:t>
      </w:r>
    </w:p>
    <w:p w14:paraId="0DEAB75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week</w:t>
      </w:r>
    </w:p>
    <w:p w14:paraId="00883BF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0571C89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good</w:t>
      </w:r>
    </w:p>
    <w:p w14:paraId="792898A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milk</w:t>
      </w:r>
    </w:p>
    <w:p w14:paraId="2576120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fruit</w:t>
      </w:r>
    </w:p>
    <w:p w14:paraId="3D9F583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veget</w:t>
      </w:r>
      <w:proofErr w:type="spellEnd"/>
    </w:p>
    <w:p w14:paraId="2507E12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distress</w:t>
      </w:r>
    </w:p>
    <w:p w14:paraId="3A54ED8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consum</w:t>
      </w:r>
      <w:proofErr w:type="spellEnd"/>
    </w:p>
    <w:p w14:paraId="672950D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37106C6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lastRenderedPageBreak/>
        <w:t>group</w:t>
      </w:r>
    </w:p>
    <w:p w14:paraId="0C1A984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strike</w:t>
      </w:r>
    </w:p>
    <w:p w14:paraId="734FFFB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chief</w:t>
      </w:r>
    </w:p>
    <w:p w14:paraId="5F11938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minist</w:t>
      </w:r>
      <w:proofErr w:type="spellEnd"/>
    </w:p>
    <w:p w14:paraId="405574B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devendra</w:t>
      </w:r>
      <w:proofErr w:type="spellEnd"/>
    </w:p>
    <w:p w14:paraId="296A6B3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fadnavi</w:t>
      </w:r>
      <w:proofErr w:type="spellEnd"/>
    </w:p>
    <w:p w14:paraId="729EF5D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govern</w:t>
      </w:r>
    </w:p>
    <w:p w14:paraId="5749238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w:t>
      </w:r>
    </w:p>
    <w:p w14:paraId="2BE59CC9"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loan</w:t>
      </w:r>
    </w:p>
    <w:p w14:paraId="22BC863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3575B27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crore</w:t>
      </w:r>
    </w:p>
    <w:p w14:paraId="7F4D3C5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power</w:t>
      </w:r>
    </w:p>
    <w:p w14:paraId="511030F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subsidi</w:t>
      </w:r>
      <w:proofErr w:type="spellEnd"/>
    </w:p>
    <w:p w14:paraId="7533547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4D3C1FD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milk</w:t>
      </w:r>
    </w:p>
    <w:p w14:paraId="169D4C9A"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procur</w:t>
      </w:r>
      <w:proofErr w:type="spellEnd"/>
    </w:p>
    <w:p w14:paraId="2B9061D9"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state</w:t>
      </w:r>
    </w:p>
    <w:p w14:paraId="5D069A9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commiss</w:t>
      </w:r>
      <w:proofErr w:type="spellEnd"/>
    </w:p>
    <w:p w14:paraId="6166A8F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matter</w:t>
      </w:r>
    </w:p>
    <w:p w14:paraId="3A6CF87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p>
    <w:p w14:paraId="0184432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4A0FD2F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5C1CBA8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p>
    <w:p w14:paraId="552D855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offenc</w:t>
      </w:r>
      <w:proofErr w:type="spellEnd"/>
    </w:p>
    <w:p w14:paraId="4E615DC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085883B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group</w:t>
      </w:r>
    </w:p>
    <w:p w14:paraId="46C1380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demand</w:t>
      </w:r>
    </w:p>
    <w:p w14:paraId="7D8F41C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w:t>
      </w:r>
    </w:p>
    <w:p w14:paraId="7BDA617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loan</w:t>
      </w:r>
    </w:p>
    <w:p w14:paraId="03D97EFA"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waiver</w:t>
      </w:r>
    </w:p>
    <w:p w14:paraId="49E8FC9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protest</w:t>
      </w:r>
    </w:p>
    <w:p w14:paraId="0A2ED01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protest</w:t>
      </w:r>
    </w:p>
    <w:p w14:paraId="40F12A9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uttar</w:t>
      </w:r>
      <w:proofErr w:type="spellEnd"/>
    </w:p>
    <w:p w14:paraId="7EFCAE5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pradesh</w:t>
      </w:r>
      <w:proofErr w:type="spellEnd"/>
    </w:p>
    <w:p w14:paraId="3EB9094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govern</w:t>
      </w:r>
    </w:p>
    <w:p w14:paraId="5BA5181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w:t>
      </w:r>
    </w:p>
    <w:p w14:paraId="679A38D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loan</w:t>
      </w:r>
    </w:p>
    <w:p w14:paraId="228488E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year</w:t>
      </w:r>
    </w:p>
    <w:p w14:paraId="51858B4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demand</w:t>
      </w:r>
    </w:p>
    <w:p w14:paraId="0B3C9F2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state</w:t>
      </w:r>
    </w:p>
    <w:p w14:paraId="2FB145E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maharashtraí</w:t>
      </w:r>
      <w:proofErr w:type="spellEnd"/>
    </w:p>
    <w:p w14:paraId="3ED44A8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713BBDB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attent</w:t>
      </w:r>
      <w:proofErr w:type="spellEnd"/>
    </w:p>
    <w:p w14:paraId="1BE9D07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govern</w:t>
      </w:r>
    </w:p>
    <w:p w14:paraId="73EEA3D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focu</w:t>
      </w:r>
      <w:proofErr w:type="spellEnd"/>
    </w:p>
    <w:p w14:paraId="250F732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fix</w:t>
      </w:r>
    </w:p>
    <w:p w14:paraId="5CC24EB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issu</w:t>
      </w:r>
      <w:proofErr w:type="spellEnd"/>
    </w:p>
    <w:p w14:paraId="2552229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lastRenderedPageBreak/>
        <w:t>crisi</w:t>
      </w:r>
      <w:proofErr w:type="spellEnd"/>
    </w:p>
    <w:p w14:paraId="5B04B99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root</w:t>
      </w:r>
    </w:p>
    <w:p w14:paraId="5F51AAE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crisi</w:t>
      </w:r>
      <w:proofErr w:type="spellEnd"/>
    </w:p>
    <w:p w14:paraId="5B173FB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fall</w:t>
      </w:r>
    </w:p>
    <w:p w14:paraId="25F3D50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164031F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good</w:t>
      </w:r>
    </w:p>
    <w:p w14:paraId="37C9314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3C73A61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slump</w:t>
      </w:r>
    </w:p>
    <w:p w14:paraId="3BB7968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backdrop</w:t>
      </w:r>
    </w:p>
    <w:p w14:paraId="0D16682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monsoon</w:t>
      </w:r>
    </w:p>
    <w:p w14:paraId="2FA7437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bumper</w:t>
      </w:r>
    </w:p>
    <w:p w14:paraId="3ED4F4A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0ABA167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product</w:t>
      </w:r>
    </w:p>
    <w:p w14:paraId="1FFB9EE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tur</w:t>
      </w:r>
    </w:p>
    <w:p w14:paraId="130AEF9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dal</w:t>
      </w:r>
    </w:p>
    <w:p w14:paraId="2595284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instanc</w:t>
      </w:r>
      <w:proofErr w:type="spellEnd"/>
    </w:p>
    <w:p w14:paraId="6636F1C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five-fold</w:t>
      </w:r>
    </w:p>
    <w:p w14:paraId="64E62BC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year</w:t>
      </w:r>
    </w:p>
    <w:p w14:paraId="6D2AF60A"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tonn</w:t>
      </w:r>
      <w:proofErr w:type="spellEnd"/>
    </w:p>
    <w:p w14:paraId="242DE20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irrespect</w:t>
      </w:r>
      <w:proofErr w:type="spellEnd"/>
    </w:p>
    <w:p w14:paraId="0F45254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6AB2C1A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fluctuat</w:t>
      </w:r>
      <w:proofErr w:type="spellEnd"/>
    </w:p>
    <w:p w14:paraId="66BBB60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p>
    <w:p w14:paraId="4A42F14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052EF64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75A9DDB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10AAFDD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procur</w:t>
      </w:r>
      <w:proofErr w:type="spellEnd"/>
    </w:p>
    <w:p w14:paraId="0AD7C9B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1361367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p>
    <w:p w14:paraId="1373185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govern</w:t>
      </w:r>
    </w:p>
    <w:p w14:paraId="4178D84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540D26F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stapl</w:t>
      </w:r>
      <w:proofErr w:type="spellEnd"/>
    </w:p>
    <w:p w14:paraId="179D3E3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rice</w:t>
      </w:r>
    </w:p>
    <w:p w14:paraId="066834A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wheat</w:t>
      </w:r>
    </w:p>
    <w:p w14:paraId="66B7888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29FDC24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0712840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6C5F7B1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debt</w:t>
      </w:r>
    </w:p>
    <w:p w14:paraId="260157C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burden</w:t>
      </w:r>
    </w:p>
    <w:p w14:paraId="1C91390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system</w:t>
      </w:r>
    </w:p>
    <w:p w14:paraId="0A464D5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market</w:t>
      </w:r>
    </w:p>
    <w:p w14:paraId="4611BD2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3191492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matter</w:t>
      </w:r>
    </w:p>
    <w:p w14:paraId="2DAFE61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time</w:t>
      </w:r>
    </w:p>
    <w:p w14:paraId="501AA51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procur</w:t>
      </w:r>
      <w:proofErr w:type="spellEnd"/>
    </w:p>
    <w:p w14:paraId="293B7D8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6A4B83A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p>
    <w:p w14:paraId="6E066ED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lastRenderedPageBreak/>
        <w:t>loan</w:t>
      </w:r>
    </w:p>
    <w:p w14:paraId="07D616E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waiver</w:t>
      </w:r>
    </w:p>
    <w:p w14:paraId="3B3960C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chief</w:t>
      </w:r>
    </w:p>
    <w:p w14:paraId="2342895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minist</w:t>
      </w:r>
      <w:proofErr w:type="spellEnd"/>
    </w:p>
    <w:p w14:paraId="4A9C6AC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stateí</w:t>
      </w:r>
      <w:proofErr w:type="spellEnd"/>
    </w:p>
    <w:p w14:paraId="6DBA5F9D"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financ</w:t>
      </w:r>
      <w:proofErr w:type="spellEnd"/>
    </w:p>
    <w:p w14:paraId="21F2F0C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ban</w:t>
      </w:r>
    </w:p>
    <w:p w14:paraId="000B43E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4B37DCD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p>
    <w:p w14:paraId="391EFBB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crisi</w:t>
      </w:r>
      <w:proofErr w:type="spellEnd"/>
    </w:p>
    <w:p w14:paraId="74AC89E0"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1A325F1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1977EEC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market</w:t>
      </w:r>
    </w:p>
    <w:p w14:paraId="290FD27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5F0AAD7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solut</w:t>
      </w:r>
      <w:proofErr w:type="spellEnd"/>
    </w:p>
    <w:p w14:paraId="37AEC1C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464D6EB9"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product</w:t>
      </w:r>
    </w:p>
    <w:p w14:paraId="239D913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price</w:t>
      </w:r>
    </w:p>
    <w:p w14:paraId="6ED8B4E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signal</w:t>
      </w:r>
    </w:p>
    <w:p w14:paraId="0AA2196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reform</w:t>
      </w:r>
    </w:p>
    <w:p w14:paraId="07B46F17"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agricultur</w:t>
      </w:r>
      <w:proofErr w:type="spellEnd"/>
    </w:p>
    <w:p w14:paraId="30167875"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6917F5B2"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insur</w:t>
      </w:r>
      <w:proofErr w:type="spellEnd"/>
    </w:p>
    <w:p w14:paraId="57399BA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cover</w:t>
      </w:r>
    </w:p>
    <w:p w14:paraId="58156EB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step</w:t>
      </w:r>
    </w:p>
    <w:p w14:paraId="494672B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agricultur</w:t>
      </w:r>
      <w:proofErr w:type="spellEnd"/>
    </w:p>
    <w:p w14:paraId="2EACEFAA"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produc</w:t>
      </w:r>
      <w:proofErr w:type="spellEnd"/>
    </w:p>
    <w:p w14:paraId="3B732446"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market</w:t>
      </w:r>
    </w:p>
    <w:p w14:paraId="4B437143"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committe</w:t>
      </w:r>
      <w:proofErr w:type="spellEnd"/>
    </w:p>
    <w:p w14:paraId="755CFD64"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system</w:t>
      </w:r>
    </w:p>
    <w:p w14:paraId="0B71CE4E"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model</w:t>
      </w:r>
    </w:p>
    <w:p w14:paraId="28044C3F"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contract</w:t>
      </w:r>
    </w:p>
    <w:p w14:paraId="47EDD26C"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law</w:t>
      </w:r>
    </w:p>
    <w:p w14:paraId="09AE424B"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way</w:t>
      </w:r>
    </w:p>
    <w:p w14:paraId="7D31EE8A"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farmer</w:t>
      </w:r>
    </w:p>
    <w:p w14:paraId="7F992648"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proofErr w:type="spellStart"/>
      <w:r w:rsidRPr="001B7C69">
        <w:rPr>
          <w:rFonts w:asciiTheme="minorHAnsi" w:hAnsiTheme="minorHAnsi" w:cs="Courier New"/>
          <w:color w:val="000000"/>
          <w:szCs w:val="24"/>
          <w:lang w:val="en-US"/>
        </w:rPr>
        <w:t>msp</w:t>
      </w:r>
      <w:proofErr w:type="spellEnd"/>
      <w:r w:rsidRPr="001B7C69">
        <w:rPr>
          <w:rFonts w:asciiTheme="minorHAnsi" w:hAnsiTheme="minorHAnsi" w:cs="Courier New"/>
          <w:color w:val="000000"/>
          <w:szCs w:val="24"/>
          <w:lang w:val="en-US"/>
        </w:rPr>
        <w:t>-driven</w:t>
      </w:r>
    </w:p>
    <w:p w14:paraId="315E85A1" w14:textId="77777777" w:rsidR="001B7C69" w:rsidRPr="001B7C69"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crop</w:t>
      </w:r>
    </w:p>
    <w:p w14:paraId="12393381" w14:textId="77777777" w:rsidR="00F65E21" w:rsidRPr="00EA4688" w:rsidRDefault="001B7C69" w:rsidP="001B7C69">
      <w:pPr>
        <w:autoSpaceDE w:val="0"/>
        <w:autoSpaceDN w:val="0"/>
        <w:adjustRightInd w:val="0"/>
        <w:rPr>
          <w:rFonts w:asciiTheme="minorHAnsi" w:hAnsiTheme="minorHAnsi" w:cs="Courier New"/>
          <w:color w:val="000000"/>
          <w:szCs w:val="24"/>
          <w:lang w:val="en-US"/>
        </w:rPr>
      </w:pPr>
      <w:r w:rsidRPr="001B7C69">
        <w:rPr>
          <w:rFonts w:asciiTheme="minorHAnsi" w:hAnsiTheme="minorHAnsi" w:cs="Courier New"/>
          <w:color w:val="000000"/>
          <w:szCs w:val="24"/>
          <w:lang w:val="en-US"/>
        </w:rPr>
        <w:t>plan</w:t>
      </w:r>
    </w:p>
    <w:p w14:paraId="37799050" w14:textId="77777777" w:rsidR="00EA4688" w:rsidRPr="006328BB" w:rsidRDefault="00EA4688" w:rsidP="000B1733">
      <w:pPr>
        <w:autoSpaceDE w:val="0"/>
        <w:autoSpaceDN w:val="0"/>
        <w:adjustRightInd w:val="0"/>
        <w:rPr>
          <w:rFonts w:asciiTheme="minorHAnsi" w:hAnsiTheme="minorHAnsi" w:cs="Courier New"/>
          <w:szCs w:val="24"/>
          <w:lang w:val="en-US"/>
        </w:rPr>
      </w:pPr>
    </w:p>
    <w:p w14:paraId="4DA22C98" w14:textId="77777777" w:rsidR="00133A0A" w:rsidRDefault="00133A0A" w:rsidP="000B1733">
      <w:pPr>
        <w:autoSpaceDE w:val="0"/>
        <w:autoSpaceDN w:val="0"/>
        <w:adjustRightInd w:val="0"/>
        <w:rPr>
          <w:rFonts w:asciiTheme="minorHAnsi" w:hAnsiTheme="minorHAnsi" w:cs="Courier New"/>
          <w:szCs w:val="24"/>
          <w:lang w:val="en-US"/>
        </w:rPr>
      </w:pPr>
    </w:p>
    <w:p w14:paraId="6195B3C2" w14:textId="77777777" w:rsidR="001B7C69" w:rsidRPr="006328BB" w:rsidRDefault="001B7C69" w:rsidP="000B1733">
      <w:pPr>
        <w:autoSpaceDE w:val="0"/>
        <w:autoSpaceDN w:val="0"/>
        <w:adjustRightInd w:val="0"/>
        <w:rPr>
          <w:rFonts w:asciiTheme="minorHAnsi" w:hAnsiTheme="minorHAnsi" w:cs="Courier New"/>
          <w:szCs w:val="24"/>
          <w:lang w:val="en-US"/>
        </w:rPr>
      </w:pPr>
      <w:r>
        <w:rPr>
          <w:rFonts w:asciiTheme="minorHAnsi" w:hAnsiTheme="minorHAnsi"/>
          <w:b/>
          <w:color w:val="FF0000"/>
          <w:szCs w:val="24"/>
        </w:rPr>
        <w:t>c</w:t>
      </w:r>
      <w:r w:rsidRPr="00244F9B">
        <w:rPr>
          <w:rFonts w:asciiTheme="minorHAnsi" w:hAnsiTheme="minorHAnsi"/>
          <w:b/>
          <w:color w:val="FF0000"/>
          <w:szCs w:val="24"/>
        </w:rPr>
        <w:t>)</w:t>
      </w:r>
      <w:r>
        <w:rPr>
          <w:rFonts w:asciiTheme="minorHAnsi" w:hAnsiTheme="minorHAnsi"/>
          <w:b/>
          <w:color w:val="FF0000"/>
          <w:szCs w:val="24"/>
        </w:rPr>
        <w:t xml:space="preserve">Noun to </w:t>
      </w:r>
      <w:r>
        <w:rPr>
          <w:rFonts w:asciiTheme="minorHAnsi" w:hAnsiTheme="minorHAnsi"/>
          <w:b/>
          <w:color w:val="FF0000"/>
          <w:szCs w:val="24"/>
        </w:rPr>
        <w:t xml:space="preserve">verb </w:t>
      </w:r>
      <w:r>
        <w:rPr>
          <w:rFonts w:asciiTheme="minorHAnsi" w:hAnsiTheme="minorHAnsi"/>
          <w:b/>
          <w:color w:val="FF0000"/>
          <w:szCs w:val="24"/>
        </w:rPr>
        <w:t>mapping</w:t>
      </w:r>
    </w:p>
    <w:p w14:paraId="471E12EF" w14:textId="77777777" w:rsidR="00133A0A" w:rsidRPr="006328BB" w:rsidRDefault="00133A0A" w:rsidP="000B1733">
      <w:pPr>
        <w:autoSpaceDE w:val="0"/>
        <w:autoSpaceDN w:val="0"/>
        <w:adjustRightInd w:val="0"/>
        <w:rPr>
          <w:rFonts w:asciiTheme="minorHAnsi" w:hAnsiTheme="minorHAnsi" w:cs="Courier New"/>
          <w:szCs w:val="24"/>
          <w:lang w:val="en-US"/>
        </w:rPr>
      </w:pPr>
    </w:p>
    <w:p w14:paraId="67C94585" w14:textId="77777777" w:rsidR="00133A0A" w:rsidRDefault="001B7C69" w:rsidP="000B1733">
      <w:pPr>
        <w:autoSpaceDE w:val="0"/>
        <w:autoSpaceDN w:val="0"/>
        <w:adjustRightInd w:val="0"/>
        <w:rPr>
          <w:rFonts w:asciiTheme="minorHAnsi" w:hAnsiTheme="minorHAnsi" w:cs="Courier New"/>
          <w:color w:val="000000"/>
          <w:szCs w:val="24"/>
          <w:lang w:val="en-US"/>
        </w:rPr>
      </w:pPr>
      <w:r>
        <w:rPr>
          <w:rFonts w:asciiTheme="minorHAnsi" w:hAnsiTheme="minorHAnsi" w:cs="Courier New"/>
          <w:color w:val="000000"/>
          <w:szCs w:val="24"/>
          <w:lang w:val="en-US"/>
        </w:rPr>
        <w:t xml:space="preserve">This tells us the </w:t>
      </w:r>
      <w:r>
        <w:rPr>
          <w:rFonts w:asciiTheme="minorHAnsi" w:hAnsiTheme="minorHAnsi" w:cs="Courier New"/>
          <w:color w:val="000000"/>
          <w:szCs w:val="24"/>
          <w:lang w:val="en-US"/>
        </w:rPr>
        <w:t xml:space="preserve">relation of all the action taken by a noun </w:t>
      </w:r>
      <w:proofErr w:type="spellStart"/>
      <w:proofErr w:type="gramStart"/>
      <w:r>
        <w:rPr>
          <w:rFonts w:asciiTheme="minorHAnsi" w:hAnsiTheme="minorHAnsi" w:cs="Courier New"/>
          <w:color w:val="000000"/>
          <w:szCs w:val="24"/>
          <w:lang w:val="en-US"/>
        </w:rPr>
        <w:t>Ex:relation</w:t>
      </w:r>
      <w:proofErr w:type="spellEnd"/>
      <w:proofErr w:type="gramEnd"/>
      <w:r>
        <w:rPr>
          <w:rFonts w:asciiTheme="minorHAnsi" w:hAnsiTheme="minorHAnsi" w:cs="Courier New"/>
          <w:color w:val="000000"/>
          <w:szCs w:val="24"/>
          <w:lang w:val="en-US"/>
        </w:rPr>
        <w:t xml:space="preserve"> of person</w:t>
      </w:r>
      <w:r>
        <w:rPr>
          <w:rFonts w:asciiTheme="minorHAnsi" w:hAnsiTheme="minorHAnsi" w:cs="Courier New"/>
          <w:color w:val="000000"/>
          <w:szCs w:val="24"/>
          <w:lang w:val="en-US"/>
        </w:rPr>
        <w:t>(Noun)</w:t>
      </w:r>
      <w:r>
        <w:rPr>
          <w:rFonts w:asciiTheme="minorHAnsi" w:hAnsiTheme="minorHAnsi" w:cs="Courier New"/>
          <w:color w:val="000000"/>
          <w:szCs w:val="24"/>
          <w:lang w:val="en-US"/>
        </w:rPr>
        <w:t xml:space="preserve"> </w:t>
      </w:r>
      <w:r>
        <w:rPr>
          <w:rFonts w:asciiTheme="minorHAnsi" w:hAnsiTheme="minorHAnsi" w:cs="Courier New"/>
          <w:color w:val="000000"/>
          <w:szCs w:val="24"/>
          <w:lang w:val="en-US"/>
        </w:rPr>
        <w:t xml:space="preserve">protesting(Verb) </w:t>
      </w:r>
      <w:r>
        <w:rPr>
          <w:rFonts w:asciiTheme="minorHAnsi" w:hAnsiTheme="minorHAnsi" w:cs="Courier New"/>
          <w:color w:val="000000"/>
          <w:szCs w:val="24"/>
          <w:lang w:val="en-US"/>
        </w:rPr>
        <w:t>in the sentence.</w:t>
      </w:r>
    </w:p>
    <w:p w14:paraId="2F7CF255" w14:textId="77777777" w:rsidR="001B7C69" w:rsidRDefault="001B7C69" w:rsidP="000B1733">
      <w:pPr>
        <w:autoSpaceDE w:val="0"/>
        <w:autoSpaceDN w:val="0"/>
        <w:adjustRightInd w:val="0"/>
        <w:rPr>
          <w:rFonts w:asciiTheme="minorHAnsi" w:hAnsiTheme="minorHAnsi" w:cs="Courier New"/>
          <w:color w:val="000000"/>
          <w:szCs w:val="24"/>
          <w:lang w:val="en-US"/>
        </w:rPr>
      </w:pPr>
    </w:p>
    <w:p w14:paraId="676979B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strike</w:t>
      </w:r>
    </w:p>
    <w:p w14:paraId="5470908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7D65FD82"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lastRenderedPageBreak/>
        <w:t>maharashtra</w:t>
      </w:r>
      <w:proofErr w:type="spellEnd"/>
    </w:p>
    <w:p w14:paraId="4CBB5C5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affect</w:t>
      </w:r>
    </w:p>
    <w:p w14:paraId="4AD22FA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life</w:t>
      </w:r>
    </w:p>
    <w:p w14:paraId="7C7BD0E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state</w:t>
      </w:r>
    </w:p>
    <w:p w14:paraId="350AB5BE"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governmentí</w:t>
      </w:r>
      <w:proofErr w:type="spellEnd"/>
    </w:p>
    <w:p w14:paraId="76EB02ED"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announc</w:t>
      </w:r>
      <w:proofErr w:type="spellEnd"/>
    </w:p>
    <w:p w14:paraId="30DC343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end</w:t>
      </w:r>
    </w:p>
    <w:p w14:paraId="0ACAD31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strike</w:t>
      </w:r>
    </w:p>
    <w:p w14:paraId="22117918"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week</w:t>
      </w:r>
    </w:p>
    <w:p w14:paraId="135F4FB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4A8293B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demand</w:t>
      </w:r>
    </w:p>
    <w:p w14:paraId="0E6AE5E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waiver</w:t>
      </w:r>
    </w:p>
    <w:p w14:paraId="360358EA"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w:t>
      </w:r>
    </w:p>
    <w:p w14:paraId="3976DC1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loan</w:t>
      </w:r>
    </w:p>
    <w:p w14:paraId="1FE6BC2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hike</w:t>
      </w:r>
    </w:p>
    <w:p w14:paraId="71CCA41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support</w:t>
      </w:r>
    </w:p>
    <w:p w14:paraId="52BFFF9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2ABD19CD"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33938E10"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electr</w:t>
      </w:r>
      <w:proofErr w:type="spellEnd"/>
    </w:p>
    <w:p w14:paraId="3EBDC551"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bill</w:t>
      </w:r>
    </w:p>
    <w:p w14:paraId="11479589"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indefinit</w:t>
      </w:r>
      <w:proofErr w:type="spellEnd"/>
    </w:p>
    <w:p w14:paraId="02406BD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strike</w:t>
      </w:r>
    </w:p>
    <w:p w14:paraId="7C7593A8"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june</w:t>
      </w:r>
      <w:proofErr w:type="spellEnd"/>
    </w:p>
    <w:p w14:paraId="45AE869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strike</w:t>
      </w:r>
    </w:p>
    <w:p w14:paraId="536E820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end</w:t>
      </w:r>
    </w:p>
    <w:p w14:paraId="517E6C2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week</w:t>
      </w:r>
    </w:p>
    <w:p w14:paraId="7A08F84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452A88C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good</w:t>
      </w:r>
    </w:p>
    <w:p w14:paraId="0BCDF5D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milk</w:t>
      </w:r>
    </w:p>
    <w:p w14:paraId="775DE24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fruit</w:t>
      </w:r>
    </w:p>
    <w:p w14:paraId="67BE59BD"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veget</w:t>
      </w:r>
      <w:proofErr w:type="spellEnd"/>
    </w:p>
    <w:p w14:paraId="0C859E6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distress</w:t>
      </w:r>
    </w:p>
    <w:p w14:paraId="7D1B6B40"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consum</w:t>
      </w:r>
      <w:proofErr w:type="spellEnd"/>
    </w:p>
    <w:p w14:paraId="1FEE642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1785B17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group</w:t>
      </w:r>
    </w:p>
    <w:p w14:paraId="7EF5247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call</w:t>
      </w:r>
    </w:p>
    <w:p w14:paraId="1D86244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strike</w:t>
      </w:r>
    </w:p>
    <w:p w14:paraId="3E2AB9A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chief</w:t>
      </w:r>
    </w:p>
    <w:p w14:paraId="0820C078"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minist</w:t>
      </w:r>
      <w:proofErr w:type="spellEnd"/>
    </w:p>
    <w:p w14:paraId="6B8460AE"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devendra</w:t>
      </w:r>
      <w:proofErr w:type="spellEnd"/>
    </w:p>
    <w:p w14:paraId="507DF00A"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fadnavi</w:t>
      </w:r>
      <w:proofErr w:type="spellEnd"/>
    </w:p>
    <w:p w14:paraId="0A6EA12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govern</w:t>
      </w:r>
    </w:p>
    <w:p w14:paraId="51290FC3"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waiv</w:t>
      </w:r>
      <w:proofErr w:type="spellEnd"/>
    </w:p>
    <w:p w14:paraId="2F4E8754"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w:t>
      </w:r>
    </w:p>
    <w:p w14:paraId="72AA730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loan</w:t>
      </w:r>
    </w:p>
    <w:p w14:paraId="100C121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3A1EAC8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crore</w:t>
      </w:r>
    </w:p>
    <w:p w14:paraId="45CDD5BE"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lastRenderedPageBreak/>
        <w:t>increas</w:t>
      </w:r>
      <w:proofErr w:type="spellEnd"/>
    </w:p>
    <w:p w14:paraId="048DA8E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power</w:t>
      </w:r>
    </w:p>
    <w:p w14:paraId="499649D7"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subsidi</w:t>
      </w:r>
      <w:proofErr w:type="spellEnd"/>
    </w:p>
    <w:p w14:paraId="259B8A5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hike</w:t>
      </w:r>
    </w:p>
    <w:p w14:paraId="5B17A95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35C73D4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milk</w:t>
      </w:r>
    </w:p>
    <w:p w14:paraId="37859C43"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procur</w:t>
      </w:r>
      <w:proofErr w:type="spellEnd"/>
    </w:p>
    <w:p w14:paraId="1BC89248"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state</w:t>
      </w:r>
    </w:p>
    <w:p w14:paraId="78A082C2"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commiss</w:t>
      </w:r>
      <w:proofErr w:type="spellEnd"/>
    </w:p>
    <w:p w14:paraId="40C54BE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look</w:t>
      </w:r>
    </w:p>
    <w:p w14:paraId="6BFEC24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matter</w:t>
      </w:r>
    </w:p>
    <w:p w14:paraId="276EF475"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p>
    <w:p w14:paraId="66A4F2D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6105D143"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3739F465"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p>
    <w:p w14:paraId="4561A69A"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offenc</w:t>
      </w:r>
      <w:proofErr w:type="spellEnd"/>
    </w:p>
    <w:p w14:paraId="4E41289A"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34BF80C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group</w:t>
      </w:r>
    </w:p>
    <w:p w14:paraId="31BCFEA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demand</w:t>
      </w:r>
    </w:p>
    <w:p w14:paraId="3A833A9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w:t>
      </w:r>
    </w:p>
    <w:p w14:paraId="576C9E5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loan</w:t>
      </w:r>
    </w:p>
    <w:p w14:paraId="7D03020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waiver</w:t>
      </w:r>
    </w:p>
    <w:p w14:paraId="7772075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protest</w:t>
      </w:r>
    </w:p>
    <w:p w14:paraId="6C902FA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protest</w:t>
      </w:r>
    </w:p>
    <w:p w14:paraId="72810988"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uttar</w:t>
      </w:r>
      <w:proofErr w:type="spellEnd"/>
    </w:p>
    <w:p w14:paraId="5B57ADF3"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pradesh</w:t>
      </w:r>
      <w:proofErr w:type="spellEnd"/>
    </w:p>
    <w:p w14:paraId="4DB933B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govern</w:t>
      </w:r>
    </w:p>
    <w:p w14:paraId="5502F283"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w:t>
      </w:r>
    </w:p>
    <w:p w14:paraId="6D1E7A68"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loan</w:t>
      </w:r>
    </w:p>
    <w:p w14:paraId="454ADA6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year</w:t>
      </w:r>
    </w:p>
    <w:p w14:paraId="63AA37C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demand</w:t>
      </w:r>
    </w:p>
    <w:p w14:paraId="142A9F44"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state</w:t>
      </w:r>
    </w:p>
    <w:p w14:paraId="422CC29A"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maharashtraí</w:t>
      </w:r>
      <w:proofErr w:type="spellEnd"/>
    </w:p>
    <w:p w14:paraId="4A32720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0C4E29FA"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attent</w:t>
      </w:r>
      <w:proofErr w:type="spellEnd"/>
    </w:p>
    <w:p w14:paraId="2DAD19B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govern</w:t>
      </w:r>
    </w:p>
    <w:p w14:paraId="64C0364E"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focu</w:t>
      </w:r>
      <w:proofErr w:type="spellEnd"/>
    </w:p>
    <w:p w14:paraId="3CF02A5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fix</w:t>
      </w:r>
    </w:p>
    <w:p w14:paraId="64957444"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issu</w:t>
      </w:r>
      <w:proofErr w:type="spellEnd"/>
    </w:p>
    <w:p w14:paraId="549A5009"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crisi</w:t>
      </w:r>
      <w:proofErr w:type="spellEnd"/>
    </w:p>
    <w:p w14:paraId="3EFD425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root</w:t>
      </w:r>
    </w:p>
    <w:p w14:paraId="14E79C24"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crisi</w:t>
      </w:r>
      <w:proofErr w:type="spellEnd"/>
    </w:p>
    <w:p w14:paraId="145DC6F4"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fall</w:t>
      </w:r>
    </w:p>
    <w:p w14:paraId="6CA6491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424FF2D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good</w:t>
      </w:r>
    </w:p>
    <w:p w14:paraId="102508F1"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77D4B44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slump</w:t>
      </w:r>
    </w:p>
    <w:p w14:paraId="3615FB5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lastRenderedPageBreak/>
        <w:t>backdrop</w:t>
      </w:r>
    </w:p>
    <w:p w14:paraId="0458EF5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monsoon</w:t>
      </w:r>
    </w:p>
    <w:p w14:paraId="62E273D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bumper</w:t>
      </w:r>
    </w:p>
    <w:p w14:paraId="2482980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41103D9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product</w:t>
      </w:r>
    </w:p>
    <w:p w14:paraId="2717579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tur</w:t>
      </w:r>
    </w:p>
    <w:p w14:paraId="458738B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dal</w:t>
      </w:r>
    </w:p>
    <w:p w14:paraId="6F983CB7"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instanc</w:t>
      </w:r>
      <w:proofErr w:type="spellEnd"/>
    </w:p>
    <w:p w14:paraId="3E5E3011"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five-fold</w:t>
      </w:r>
    </w:p>
    <w:p w14:paraId="3E66D21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year</w:t>
      </w:r>
    </w:p>
    <w:p w14:paraId="0997AFDB"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tonn</w:t>
      </w:r>
      <w:proofErr w:type="spellEnd"/>
    </w:p>
    <w:p w14:paraId="1B4207B4"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irrespect</w:t>
      </w:r>
      <w:proofErr w:type="spellEnd"/>
    </w:p>
    <w:p w14:paraId="4F2E3F2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3C38E4C7"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fluctuat</w:t>
      </w:r>
      <w:proofErr w:type="spellEnd"/>
    </w:p>
    <w:p w14:paraId="6DAD6F92"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p>
    <w:p w14:paraId="319E269B"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enabl</w:t>
      </w:r>
      <w:proofErr w:type="spellEnd"/>
    </w:p>
    <w:p w14:paraId="1B3BD7C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61D2EF5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sell</w:t>
      </w:r>
    </w:p>
    <w:p w14:paraId="743415CC"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0D351A5D"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494120F3"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procur</w:t>
      </w:r>
      <w:proofErr w:type="spellEnd"/>
    </w:p>
    <w:p w14:paraId="6299E8D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45863C6C"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p>
    <w:p w14:paraId="49C8DD8A"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govern</w:t>
      </w:r>
    </w:p>
    <w:p w14:paraId="39E7DCF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0F149D71"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stapl</w:t>
      </w:r>
      <w:proofErr w:type="spellEnd"/>
    </w:p>
    <w:p w14:paraId="24E8A3E3"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rice</w:t>
      </w:r>
    </w:p>
    <w:p w14:paraId="0BE3F8E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wheat</w:t>
      </w:r>
    </w:p>
    <w:p w14:paraId="43D0B40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3897188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sell</w:t>
      </w:r>
    </w:p>
    <w:p w14:paraId="1795D947"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6ABD3C8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78C7E8A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debt</w:t>
      </w:r>
    </w:p>
    <w:p w14:paraId="28360253"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burden</w:t>
      </w:r>
    </w:p>
    <w:p w14:paraId="3B03FD1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system</w:t>
      </w:r>
    </w:p>
    <w:p w14:paraId="231184D8"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market</w:t>
      </w:r>
    </w:p>
    <w:p w14:paraId="7222275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234CECE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feel</w:t>
      </w:r>
    </w:p>
    <w:p w14:paraId="59295D1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matter</w:t>
      </w:r>
    </w:p>
    <w:p w14:paraId="22E623C3"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time</w:t>
      </w:r>
    </w:p>
    <w:p w14:paraId="71F6BDD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protest</w:t>
      </w:r>
    </w:p>
    <w:p w14:paraId="21DDBE52"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procur</w:t>
      </w:r>
      <w:proofErr w:type="spellEnd"/>
    </w:p>
    <w:p w14:paraId="52DB01C4"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36DF9BF6"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p>
    <w:p w14:paraId="3B6F0B74"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loan</w:t>
      </w:r>
    </w:p>
    <w:p w14:paraId="2E1727E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waiver</w:t>
      </w:r>
    </w:p>
    <w:p w14:paraId="496181D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chief</w:t>
      </w:r>
    </w:p>
    <w:p w14:paraId="3CBEB0D4"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lastRenderedPageBreak/>
        <w:t>minist</w:t>
      </w:r>
      <w:proofErr w:type="spellEnd"/>
    </w:p>
    <w:p w14:paraId="7A9296CB"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stateí</w:t>
      </w:r>
      <w:proofErr w:type="spellEnd"/>
    </w:p>
    <w:p w14:paraId="64AFEB85"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financ</w:t>
      </w:r>
      <w:proofErr w:type="spellEnd"/>
    </w:p>
    <w:p w14:paraId="4BEB3E3C"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ban</w:t>
      </w:r>
    </w:p>
    <w:p w14:paraId="1ABF5360"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38EE399B"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p>
    <w:p w14:paraId="2624BDD6"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worsen</w:t>
      </w:r>
    </w:p>
    <w:p w14:paraId="6A937C01"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crisi</w:t>
      </w:r>
      <w:proofErr w:type="spellEnd"/>
    </w:p>
    <w:p w14:paraId="37091438"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72598AB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sell</w:t>
      </w:r>
    </w:p>
    <w:p w14:paraId="702BC800"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5AA49E4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market</w:t>
      </w:r>
    </w:p>
    <w:p w14:paraId="785A35B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37CB4802"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solut</w:t>
      </w:r>
      <w:proofErr w:type="spellEnd"/>
    </w:p>
    <w:p w14:paraId="0C9633E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align</w:t>
      </w:r>
    </w:p>
    <w:p w14:paraId="7951906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491D08A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product</w:t>
      </w:r>
    </w:p>
    <w:p w14:paraId="79E1845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price</w:t>
      </w:r>
    </w:p>
    <w:p w14:paraId="5B9E2A95"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signal</w:t>
      </w:r>
    </w:p>
    <w:p w14:paraId="5DD48C7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reform</w:t>
      </w:r>
    </w:p>
    <w:p w14:paraId="3E1C9D9F"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agricultur</w:t>
      </w:r>
      <w:proofErr w:type="spellEnd"/>
    </w:p>
    <w:p w14:paraId="6AD7BD0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717C387E"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insur</w:t>
      </w:r>
      <w:proofErr w:type="spellEnd"/>
    </w:p>
    <w:p w14:paraId="45903063"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cover</w:t>
      </w:r>
    </w:p>
    <w:p w14:paraId="479D0E1F"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step</w:t>
      </w:r>
    </w:p>
    <w:p w14:paraId="6F33920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reform</w:t>
      </w:r>
    </w:p>
    <w:p w14:paraId="2875FD6C"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agricultur</w:t>
      </w:r>
      <w:proofErr w:type="spellEnd"/>
    </w:p>
    <w:p w14:paraId="5187DAD8"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produc</w:t>
      </w:r>
      <w:proofErr w:type="spellEnd"/>
    </w:p>
    <w:p w14:paraId="63E37CAA"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market</w:t>
      </w:r>
    </w:p>
    <w:p w14:paraId="29326AB0"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committe</w:t>
      </w:r>
      <w:proofErr w:type="spellEnd"/>
    </w:p>
    <w:p w14:paraId="0E33AF1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system</w:t>
      </w:r>
    </w:p>
    <w:p w14:paraId="6FD1C8D1"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introduc</w:t>
      </w:r>
      <w:proofErr w:type="spellEnd"/>
    </w:p>
    <w:p w14:paraId="5E11FF99"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model</w:t>
      </w:r>
    </w:p>
    <w:p w14:paraId="73876C37"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contract</w:t>
      </w:r>
    </w:p>
    <w:p w14:paraId="2D4F7FCE"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law</w:t>
      </w:r>
    </w:p>
    <w:p w14:paraId="5DE6C532"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go</w:t>
      </w:r>
    </w:p>
    <w:p w14:paraId="7927F450"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way</w:t>
      </w:r>
    </w:p>
    <w:p w14:paraId="0CD4A983"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farmer</w:t>
      </w:r>
    </w:p>
    <w:p w14:paraId="5577B139" w14:textId="77777777" w:rsidR="001B7C69" w:rsidRPr="001B7C69" w:rsidRDefault="001B7C69" w:rsidP="001B7C69">
      <w:pPr>
        <w:autoSpaceDE w:val="0"/>
        <w:autoSpaceDN w:val="0"/>
        <w:adjustRightInd w:val="0"/>
        <w:rPr>
          <w:rFonts w:asciiTheme="minorHAnsi" w:hAnsiTheme="minorHAnsi" w:cs="Courier New"/>
          <w:szCs w:val="24"/>
          <w:lang w:val="en-US"/>
        </w:rPr>
      </w:pPr>
      <w:proofErr w:type="spellStart"/>
      <w:r w:rsidRPr="001B7C69">
        <w:rPr>
          <w:rFonts w:asciiTheme="minorHAnsi" w:hAnsiTheme="minorHAnsi" w:cs="Courier New"/>
          <w:szCs w:val="24"/>
          <w:lang w:val="en-US"/>
        </w:rPr>
        <w:t>msp</w:t>
      </w:r>
      <w:proofErr w:type="spellEnd"/>
      <w:r w:rsidRPr="001B7C69">
        <w:rPr>
          <w:rFonts w:asciiTheme="minorHAnsi" w:hAnsiTheme="minorHAnsi" w:cs="Courier New"/>
          <w:szCs w:val="24"/>
          <w:lang w:val="en-US"/>
        </w:rPr>
        <w:t>-driven</w:t>
      </w:r>
    </w:p>
    <w:p w14:paraId="6BD6BF1B" w14:textId="77777777" w:rsidR="001B7C69" w:rsidRPr="001B7C69"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crop</w:t>
      </w:r>
    </w:p>
    <w:p w14:paraId="286E6220" w14:textId="77777777" w:rsidR="001B7C69" w:rsidRPr="006328BB" w:rsidRDefault="001B7C69" w:rsidP="001B7C69">
      <w:pPr>
        <w:autoSpaceDE w:val="0"/>
        <w:autoSpaceDN w:val="0"/>
        <w:adjustRightInd w:val="0"/>
        <w:rPr>
          <w:rFonts w:asciiTheme="minorHAnsi" w:hAnsiTheme="minorHAnsi" w:cs="Courier New"/>
          <w:szCs w:val="24"/>
          <w:lang w:val="en-US"/>
        </w:rPr>
      </w:pPr>
      <w:r w:rsidRPr="001B7C69">
        <w:rPr>
          <w:rFonts w:asciiTheme="minorHAnsi" w:hAnsiTheme="minorHAnsi" w:cs="Courier New"/>
          <w:szCs w:val="24"/>
          <w:lang w:val="en-US"/>
        </w:rPr>
        <w:t>plan</w:t>
      </w:r>
    </w:p>
    <w:p w14:paraId="2DB72E15" w14:textId="77777777" w:rsidR="00133A0A" w:rsidRPr="006328BB" w:rsidRDefault="00133A0A" w:rsidP="000B1733">
      <w:pPr>
        <w:autoSpaceDE w:val="0"/>
        <w:autoSpaceDN w:val="0"/>
        <w:adjustRightInd w:val="0"/>
        <w:rPr>
          <w:rFonts w:asciiTheme="minorHAnsi" w:hAnsiTheme="minorHAnsi" w:cs="Courier New"/>
          <w:szCs w:val="24"/>
          <w:lang w:val="en-US"/>
        </w:rPr>
      </w:pPr>
    </w:p>
    <w:p w14:paraId="676FA7E7" w14:textId="77777777" w:rsidR="00490449" w:rsidRDefault="00490449" w:rsidP="000B1733">
      <w:pPr>
        <w:autoSpaceDE w:val="0"/>
        <w:autoSpaceDN w:val="0"/>
        <w:adjustRightInd w:val="0"/>
        <w:rPr>
          <w:rFonts w:asciiTheme="minorHAnsi" w:hAnsiTheme="minorHAnsi" w:cs="Courier New"/>
          <w:szCs w:val="24"/>
          <w:lang w:val="en-US"/>
        </w:rPr>
      </w:pPr>
    </w:p>
    <w:p w14:paraId="418945AC" w14:textId="77777777" w:rsidR="00E013C5" w:rsidRDefault="00E013C5" w:rsidP="00E013C5">
      <w:pPr>
        <w:autoSpaceDE w:val="0"/>
        <w:autoSpaceDN w:val="0"/>
        <w:adjustRightInd w:val="0"/>
        <w:rPr>
          <w:rFonts w:asciiTheme="minorHAnsi" w:hAnsiTheme="minorHAnsi"/>
          <w:b/>
          <w:color w:val="FF0000"/>
          <w:szCs w:val="24"/>
        </w:rPr>
      </w:pPr>
      <w:r>
        <w:rPr>
          <w:rFonts w:asciiTheme="minorHAnsi" w:hAnsiTheme="minorHAnsi"/>
          <w:b/>
          <w:color w:val="FF0000"/>
          <w:szCs w:val="24"/>
        </w:rPr>
        <w:t>d</w:t>
      </w:r>
      <w:r w:rsidRPr="00244F9B">
        <w:rPr>
          <w:rFonts w:asciiTheme="minorHAnsi" w:hAnsiTheme="minorHAnsi"/>
          <w:b/>
          <w:color w:val="FF0000"/>
          <w:szCs w:val="24"/>
        </w:rPr>
        <w:t>)</w:t>
      </w:r>
      <w:r>
        <w:rPr>
          <w:rFonts w:asciiTheme="minorHAnsi" w:hAnsiTheme="minorHAnsi"/>
          <w:b/>
          <w:color w:val="FF0000"/>
          <w:szCs w:val="24"/>
        </w:rPr>
        <w:t xml:space="preserve">Develop a Bayesian network </w:t>
      </w:r>
    </w:p>
    <w:p w14:paraId="4A42C1E2" w14:textId="77777777" w:rsidR="00E013C5" w:rsidRDefault="00E013C5" w:rsidP="00E013C5">
      <w:pPr>
        <w:autoSpaceDE w:val="0"/>
        <w:autoSpaceDN w:val="0"/>
        <w:adjustRightInd w:val="0"/>
        <w:rPr>
          <w:rFonts w:asciiTheme="minorHAnsi" w:hAnsiTheme="minorHAnsi"/>
          <w:color w:val="000000" w:themeColor="text1"/>
          <w:szCs w:val="24"/>
        </w:rPr>
      </w:pPr>
      <w:r w:rsidRPr="00E013C5">
        <w:rPr>
          <w:rFonts w:asciiTheme="minorHAnsi" w:hAnsiTheme="minorHAnsi"/>
          <w:color w:val="000000" w:themeColor="text1"/>
          <w:szCs w:val="24"/>
        </w:rPr>
        <w:t xml:space="preserve">Here </w:t>
      </w:r>
      <w:r>
        <w:rPr>
          <w:rFonts w:asciiTheme="minorHAnsi" w:hAnsiTheme="minorHAnsi"/>
          <w:color w:val="000000" w:themeColor="text1"/>
          <w:szCs w:val="24"/>
        </w:rPr>
        <w:t>the Bayesian network is developed for the first paragraph.</w:t>
      </w:r>
    </w:p>
    <w:p w14:paraId="7E14D23D" w14:textId="77777777" w:rsidR="00C75664" w:rsidRDefault="00C75664" w:rsidP="00C75664">
      <w:pPr>
        <w:keepNext/>
        <w:autoSpaceDE w:val="0"/>
        <w:autoSpaceDN w:val="0"/>
        <w:adjustRightInd w:val="0"/>
      </w:pPr>
      <w:r>
        <w:rPr>
          <w:rFonts w:asciiTheme="minorHAnsi" w:hAnsiTheme="minorHAnsi" w:cs="Courier New"/>
          <w:noProof/>
          <w:color w:val="000000" w:themeColor="text1"/>
          <w:szCs w:val="24"/>
          <w:lang w:eastAsia="en-GB"/>
        </w:rPr>
        <w:lastRenderedPageBreak/>
        <w:drawing>
          <wp:inline distT="0" distB="0" distL="0" distR="0" wp14:anchorId="671773B1" wp14:editId="09BE287E">
            <wp:extent cx="5732145"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_ex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548380"/>
                    </a:xfrm>
                    <a:prstGeom prst="rect">
                      <a:avLst/>
                    </a:prstGeom>
                  </pic:spPr>
                </pic:pic>
              </a:graphicData>
            </a:graphic>
          </wp:inline>
        </w:drawing>
      </w:r>
    </w:p>
    <w:p w14:paraId="7FD277E0" w14:textId="77777777" w:rsidR="00C75664" w:rsidRPr="00E013C5" w:rsidRDefault="00C75664" w:rsidP="001A6A4A">
      <w:pPr>
        <w:pStyle w:val="Caption"/>
        <w:jc w:val="center"/>
        <w:rPr>
          <w:rFonts w:asciiTheme="minorHAnsi" w:hAnsiTheme="minorHAnsi" w:cs="Courier New"/>
          <w:color w:val="000000" w:themeColor="text1"/>
          <w:szCs w:val="24"/>
          <w:lang w:val="en-US"/>
        </w:rPr>
      </w:pPr>
      <w:r>
        <w:t>Figure</w:t>
      </w:r>
      <w:r w:rsidR="001A6A4A">
        <w:t>1</w:t>
      </w:r>
      <w:r>
        <w:noBreakHyphen/>
      </w:r>
      <w:r>
        <w:fldChar w:fldCharType="begin"/>
      </w:r>
      <w:r>
        <w:instrText xml:space="preserve"> SEQ Figure \* ARABIC \s 0 </w:instrText>
      </w:r>
      <w:r>
        <w:fldChar w:fldCharType="separate"/>
      </w:r>
      <w:r w:rsidR="001B14EB">
        <w:rPr>
          <w:noProof/>
        </w:rPr>
        <w:t>1</w:t>
      </w:r>
      <w:r>
        <w:fldChar w:fldCharType="end"/>
      </w:r>
      <w:r>
        <w:t>:Bayesian network of the first paragraph</w:t>
      </w:r>
    </w:p>
    <w:p w14:paraId="484DC72F" w14:textId="77777777" w:rsidR="00490449" w:rsidRDefault="00490449" w:rsidP="000B1733">
      <w:pPr>
        <w:autoSpaceDE w:val="0"/>
        <w:autoSpaceDN w:val="0"/>
        <w:adjustRightInd w:val="0"/>
        <w:rPr>
          <w:rFonts w:asciiTheme="minorHAnsi" w:hAnsiTheme="minorHAnsi" w:cs="Courier New"/>
          <w:szCs w:val="24"/>
          <w:lang w:val="en-US"/>
        </w:rPr>
      </w:pPr>
    </w:p>
    <w:p w14:paraId="6ADF24D2" w14:textId="77777777" w:rsidR="00490449" w:rsidRDefault="00490449" w:rsidP="000B1733">
      <w:pPr>
        <w:autoSpaceDE w:val="0"/>
        <w:autoSpaceDN w:val="0"/>
        <w:adjustRightInd w:val="0"/>
        <w:rPr>
          <w:rFonts w:asciiTheme="minorHAnsi" w:hAnsiTheme="minorHAnsi" w:cs="Courier New"/>
          <w:szCs w:val="24"/>
          <w:lang w:val="en-US"/>
        </w:rPr>
      </w:pPr>
    </w:p>
    <w:p w14:paraId="0D9488D3" w14:textId="77777777" w:rsidR="001A6A4A" w:rsidRDefault="001A6A4A" w:rsidP="001A6A4A">
      <w:pPr>
        <w:autoSpaceDE w:val="0"/>
        <w:autoSpaceDN w:val="0"/>
        <w:adjustRightInd w:val="0"/>
        <w:rPr>
          <w:rFonts w:asciiTheme="minorHAnsi" w:hAnsiTheme="minorHAnsi" w:cs="Courier New"/>
          <w:szCs w:val="24"/>
          <w:lang w:val="en-US"/>
        </w:rPr>
      </w:pPr>
      <w:r>
        <w:rPr>
          <w:rFonts w:asciiTheme="minorHAnsi" w:hAnsiTheme="minorHAnsi"/>
          <w:b/>
          <w:color w:val="FF0000"/>
          <w:szCs w:val="24"/>
        </w:rPr>
        <w:t>d</w:t>
      </w:r>
      <w:r w:rsidRPr="00244F9B">
        <w:rPr>
          <w:rFonts w:asciiTheme="minorHAnsi" w:hAnsiTheme="minorHAnsi"/>
          <w:b/>
          <w:color w:val="FF0000"/>
          <w:szCs w:val="24"/>
        </w:rPr>
        <w:t>)</w:t>
      </w:r>
      <w:r w:rsidRPr="001A6A4A">
        <w:rPr>
          <w:rFonts w:asciiTheme="minorHAnsi" w:hAnsiTheme="minorHAnsi" w:cs="Courier New"/>
          <w:szCs w:val="24"/>
          <w:lang w:val="en-US"/>
        </w:rPr>
        <w:t xml:space="preserve"> </w:t>
      </w:r>
      <w:proofErr w:type="spellStart"/>
      <w:r w:rsidRPr="001A6A4A">
        <w:rPr>
          <w:rFonts w:asciiTheme="minorHAnsi" w:hAnsiTheme="minorHAnsi"/>
          <w:b/>
          <w:color w:val="FF0000"/>
          <w:szCs w:val="24"/>
        </w:rPr>
        <w:t>Analyse</w:t>
      </w:r>
      <w:proofErr w:type="spellEnd"/>
      <w:r w:rsidRPr="001A6A4A">
        <w:rPr>
          <w:rFonts w:asciiTheme="minorHAnsi" w:hAnsiTheme="minorHAnsi"/>
          <w:b/>
          <w:color w:val="FF0000"/>
          <w:szCs w:val="24"/>
        </w:rPr>
        <w:t xml:space="preserve"> the conditional probability distribution for any two nodes.</w:t>
      </w:r>
    </w:p>
    <w:p w14:paraId="1651B5EF" w14:textId="77777777" w:rsidR="001A6A4A" w:rsidRDefault="001A6A4A" w:rsidP="001A6A4A">
      <w:pPr>
        <w:autoSpaceDE w:val="0"/>
        <w:autoSpaceDN w:val="0"/>
        <w:adjustRightInd w:val="0"/>
        <w:rPr>
          <w:rFonts w:asciiTheme="minorHAnsi" w:hAnsiTheme="minorHAnsi"/>
          <w:b/>
          <w:color w:val="FF0000"/>
          <w:szCs w:val="24"/>
        </w:rPr>
      </w:pPr>
    </w:p>
    <w:p w14:paraId="57BD5CE7" w14:textId="77777777" w:rsidR="00490449" w:rsidRDefault="00490449" w:rsidP="000B1733">
      <w:pPr>
        <w:autoSpaceDE w:val="0"/>
        <w:autoSpaceDN w:val="0"/>
        <w:adjustRightInd w:val="0"/>
        <w:rPr>
          <w:rFonts w:asciiTheme="minorHAnsi" w:hAnsiTheme="minorHAnsi" w:cs="Courier New"/>
          <w:szCs w:val="24"/>
          <w:lang w:val="en-US"/>
        </w:rPr>
      </w:pPr>
    </w:p>
    <w:p w14:paraId="16A1E3E9" w14:textId="77777777" w:rsidR="001A6A4A" w:rsidRDefault="001A6A4A" w:rsidP="001A6A4A">
      <w:pPr>
        <w:pStyle w:val="ListParagraph"/>
        <w:numPr>
          <w:ilvl w:val="0"/>
          <w:numId w:val="6"/>
        </w:numPr>
        <w:autoSpaceDE w:val="0"/>
        <w:autoSpaceDN w:val="0"/>
        <w:adjustRightInd w:val="0"/>
        <w:rPr>
          <w:rFonts w:asciiTheme="minorHAnsi" w:hAnsiTheme="minorHAnsi" w:cs="Courier New"/>
          <w:szCs w:val="24"/>
          <w:lang w:val="en-US"/>
        </w:rPr>
      </w:pPr>
      <w:r>
        <w:rPr>
          <w:rFonts w:asciiTheme="minorHAnsi" w:hAnsiTheme="minorHAnsi" w:cs="Courier New"/>
          <w:szCs w:val="24"/>
          <w:lang w:val="en-US"/>
        </w:rPr>
        <w:t>Analysis with respect to the cause for the strike</w:t>
      </w:r>
    </w:p>
    <w:p w14:paraId="5BB11AE3" w14:textId="77777777" w:rsidR="001A6A4A" w:rsidRPr="001A6A4A" w:rsidRDefault="001A6A4A" w:rsidP="001A6A4A">
      <w:pPr>
        <w:autoSpaceDE w:val="0"/>
        <w:autoSpaceDN w:val="0"/>
        <w:adjustRightInd w:val="0"/>
        <w:rPr>
          <w:rFonts w:asciiTheme="minorHAnsi" w:hAnsiTheme="minorHAnsi" w:cs="Courier New"/>
          <w:szCs w:val="24"/>
          <w:lang w:val="en-US"/>
        </w:rPr>
      </w:pPr>
    </w:p>
    <w:p w14:paraId="34616DFA" w14:textId="77777777" w:rsidR="00490449" w:rsidRDefault="00490449" w:rsidP="000B1733">
      <w:pPr>
        <w:autoSpaceDE w:val="0"/>
        <w:autoSpaceDN w:val="0"/>
        <w:adjustRightInd w:val="0"/>
        <w:rPr>
          <w:rFonts w:asciiTheme="minorHAnsi" w:hAnsiTheme="minorHAnsi" w:cs="Courier New"/>
          <w:szCs w:val="24"/>
          <w:lang w:val="en-US"/>
        </w:rPr>
      </w:pPr>
    </w:p>
    <w:p w14:paraId="18C4DECC" w14:textId="77777777" w:rsidR="00490449" w:rsidRDefault="001A6A4A" w:rsidP="000B1733">
      <w:pPr>
        <w:autoSpaceDE w:val="0"/>
        <w:autoSpaceDN w:val="0"/>
        <w:adjustRightInd w:val="0"/>
        <w:rPr>
          <w:rFonts w:asciiTheme="minorHAnsi" w:hAnsiTheme="minorHAnsi" w:cs="Courier New"/>
          <w:szCs w:val="24"/>
          <w:lang w:val="en-US"/>
        </w:rPr>
      </w:pPr>
      <w:r>
        <w:rPr>
          <w:rFonts w:asciiTheme="minorHAnsi" w:hAnsiTheme="minorHAnsi" w:cs="Courier New"/>
          <w:noProof/>
          <w:szCs w:val="24"/>
          <w:lang w:eastAsia="en-GB"/>
        </w:rPr>
        <w:drawing>
          <wp:inline distT="0" distB="0" distL="0" distR="0" wp14:anchorId="7D6CB47E" wp14:editId="4E5549A6">
            <wp:extent cx="5732145"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keof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489960"/>
                    </a:xfrm>
                    <a:prstGeom prst="rect">
                      <a:avLst/>
                    </a:prstGeom>
                  </pic:spPr>
                </pic:pic>
              </a:graphicData>
            </a:graphic>
          </wp:inline>
        </w:drawing>
      </w:r>
    </w:p>
    <w:p w14:paraId="53A3FCD1" w14:textId="77777777" w:rsidR="00490449" w:rsidRDefault="001A6A4A" w:rsidP="000B1733">
      <w:pPr>
        <w:autoSpaceDE w:val="0"/>
        <w:autoSpaceDN w:val="0"/>
        <w:adjustRightInd w:val="0"/>
        <w:rPr>
          <w:rFonts w:asciiTheme="minorHAnsi" w:hAnsiTheme="minorHAnsi" w:cs="Courier New"/>
          <w:szCs w:val="24"/>
          <w:lang w:val="en-US"/>
        </w:rPr>
      </w:pPr>
      <w:r>
        <w:rPr>
          <w:rFonts w:asciiTheme="minorHAnsi" w:hAnsiTheme="minorHAnsi" w:cs="Courier New"/>
          <w:noProof/>
          <w:szCs w:val="24"/>
          <w:lang w:eastAsia="en-GB"/>
        </w:rPr>
        <w:lastRenderedPageBreak/>
        <w:drawing>
          <wp:inline distT="0" distB="0" distL="0" distR="0" wp14:anchorId="71B7A7F9" wp14:editId="2DB3EA6D">
            <wp:extent cx="5732145" cy="349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ike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496310"/>
                    </a:xfrm>
                    <a:prstGeom prst="rect">
                      <a:avLst/>
                    </a:prstGeom>
                  </pic:spPr>
                </pic:pic>
              </a:graphicData>
            </a:graphic>
          </wp:inline>
        </w:drawing>
      </w:r>
    </w:p>
    <w:p w14:paraId="5526CD6B" w14:textId="77777777" w:rsidR="00490449" w:rsidRDefault="00490449" w:rsidP="000B1733">
      <w:pPr>
        <w:autoSpaceDE w:val="0"/>
        <w:autoSpaceDN w:val="0"/>
        <w:adjustRightInd w:val="0"/>
        <w:rPr>
          <w:rFonts w:asciiTheme="minorHAnsi" w:hAnsiTheme="minorHAnsi" w:cs="Courier New"/>
          <w:szCs w:val="24"/>
          <w:lang w:val="en-US"/>
        </w:rPr>
      </w:pPr>
    </w:p>
    <w:p w14:paraId="4CA36680" w14:textId="77777777" w:rsidR="00490449" w:rsidRDefault="00490449" w:rsidP="000B1733">
      <w:pPr>
        <w:autoSpaceDE w:val="0"/>
        <w:autoSpaceDN w:val="0"/>
        <w:adjustRightInd w:val="0"/>
        <w:rPr>
          <w:rFonts w:asciiTheme="minorHAnsi" w:hAnsiTheme="minorHAnsi" w:cs="Courier New"/>
          <w:szCs w:val="24"/>
          <w:lang w:val="en-US"/>
        </w:rPr>
      </w:pPr>
    </w:p>
    <w:p w14:paraId="33A0142B" w14:textId="77777777" w:rsidR="00490449" w:rsidRDefault="00490449" w:rsidP="000B1733">
      <w:pPr>
        <w:autoSpaceDE w:val="0"/>
        <w:autoSpaceDN w:val="0"/>
        <w:adjustRightInd w:val="0"/>
        <w:rPr>
          <w:rFonts w:asciiTheme="minorHAnsi" w:hAnsiTheme="minorHAnsi" w:cs="Courier New"/>
          <w:szCs w:val="24"/>
          <w:lang w:val="en-US"/>
        </w:rPr>
      </w:pPr>
    </w:p>
    <w:p w14:paraId="1F327D08" w14:textId="77777777" w:rsidR="00490449" w:rsidRDefault="00490449" w:rsidP="000B1733">
      <w:pPr>
        <w:autoSpaceDE w:val="0"/>
        <w:autoSpaceDN w:val="0"/>
        <w:adjustRightInd w:val="0"/>
        <w:rPr>
          <w:rFonts w:asciiTheme="minorHAnsi" w:hAnsiTheme="minorHAnsi" w:cs="Courier New"/>
          <w:szCs w:val="24"/>
          <w:lang w:val="en-US"/>
        </w:rPr>
      </w:pPr>
    </w:p>
    <w:p w14:paraId="6EF3535A" w14:textId="77777777" w:rsidR="00490449" w:rsidRDefault="001A6A4A" w:rsidP="001A6A4A">
      <w:pPr>
        <w:pStyle w:val="ListParagraph"/>
        <w:numPr>
          <w:ilvl w:val="0"/>
          <w:numId w:val="6"/>
        </w:numPr>
        <w:autoSpaceDE w:val="0"/>
        <w:autoSpaceDN w:val="0"/>
        <w:adjustRightInd w:val="0"/>
        <w:rPr>
          <w:rFonts w:asciiTheme="minorHAnsi" w:hAnsiTheme="minorHAnsi" w:cs="Courier New"/>
          <w:szCs w:val="24"/>
          <w:lang w:val="en-US"/>
        </w:rPr>
      </w:pPr>
      <w:r w:rsidRPr="001A6A4A">
        <w:rPr>
          <w:rFonts w:asciiTheme="minorHAnsi" w:hAnsiTheme="minorHAnsi" w:cs="Courier New"/>
          <w:szCs w:val="24"/>
          <w:lang w:val="en-US"/>
        </w:rPr>
        <w:t xml:space="preserve">Analysis with respect to the </w:t>
      </w:r>
      <w:proofErr w:type="spellStart"/>
      <w:r w:rsidRPr="001A6A4A">
        <w:rPr>
          <w:rFonts w:asciiTheme="minorHAnsi" w:hAnsiTheme="minorHAnsi" w:cs="Courier New"/>
          <w:szCs w:val="24"/>
          <w:lang w:val="en-US"/>
        </w:rPr>
        <w:t>affects</w:t>
      </w:r>
      <w:proofErr w:type="spellEnd"/>
      <w:r w:rsidRPr="001A6A4A">
        <w:rPr>
          <w:rFonts w:asciiTheme="minorHAnsi" w:hAnsiTheme="minorHAnsi" w:cs="Courier New"/>
          <w:szCs w:val="24"/>
          <w:lang w:val="en-US"/>
        </w:rPr>
        <w:t xml:space="preserve"> of the strike</w:t>
      </w:r>
    </w:p>
    <w:p w14:paraId="07D18D6C" w14:textId="77777777" w:rsidR="001A6A4A" w:rsidRDefault="001A6A4A" w:rsidP="001A6A4A">
      <w:pPr>
        <w:autoSpaceDE w:val="0"/>
        <w:autoSpaceDN w:val="0"/>
        <w:adjustRightInd w:val="0"/>
        <w:ind w:left="360"/>
        <w:rPr>
          <w:rFonts w:asciiTheme="minorHAnsi" w:hAnsiTheme="minorHAnsi" w:cs="Courier New"/>
          <w:szCs w:val="24"/>
          <w:lang w:val="en-US"/>
        </w:rPr>
      </w:pPr>
    </w:p>
    <w:p w14:paraId="0D2B271A" w14:textId="77777777" w:rsidR="001A6A4A" w:rsidRPr="001A6A4A" w:rsidRDefault="001A6A4A" w:rsidP="001A6A4A">
      <w:pPr>
        <w:autoSpaceDE w:val="0"/>
        <w:autoSpaceDN w:val="0"/>
        <w:adjustRightInd w:val="0"/>
        <w:ind w:left="360"/>
        <w:rPr>
          <w:rFonts w:asciiTheme="minorHAnsi" w:hAnsiTheme="minorHAnsi" w:cs="Courier New"/>
          <w:szCs w:val="24"/>
          <w:lang w:val="en-US"/>
        </w:rPr>
      </w:pPr>
      <w:r>
        <w:rPr>
          <w:rFonts w:asciiTheme="minorHAnsi" w:hAnsiTheme="minorHAnsi" w:cs="Courier New"/>
          <w:noProof/>
          <w:szCs w:val="24"/>
          <w:lang w:eastAsia="en-GB"/>
        </w:rPr>
        <w:drawing>
          <wp:inline distT="0" distB="0" distL="0" distR="0" wp14:anchorId="032C436C" wp14:editId="54233EF4">
            <wp:extent cx="5732145" cy="3446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3446145"/>
                    </a:xfrm>
                    <a:prstGeom prst="rect">
                      <a:avLst/>
                    </a:prstGeom>
                  </pic:spPr>
                </pic:pic>
              </a:graphicData>
            </a:graphic>
          </wp:inline>
        </w:drawing>
      </w:r>
    </w:p>
    <w:p w14:paraId="4B87D322" w14:textId="77777777" w:rsidR="001A6A4A" w:rsidRDefault="001A6A4A" w:rsidP="000B1733">
      <w:pPr>
        <w:autoSpaceDE w:val="0"/>
        <w:autoSpaceDN w:val="0"/>
        <w:adjustRightInd w:val="0"/>
        <w:rPr>
          <w:rFonts w:asciiTheme="minorHAnsi" w:hAnsiTheme="minorHAnsi" w:cs="Courier New"/>
          <w:szCs w:val="24"/>
          <w:lang w:val="en-US"/>
        </w:rPr>
      </w:pPr>
    </w:p>
    <w:p w14:paraId="34BB8C27" w14:textId="77777777" w:rsidR="001A6A4A" w:rsidRDefault="001A6A4A" w:rsidP="000B1733">
      <w:pPr>
        <w:autoSpaceDE w:val="0"/>
        <w:autoSpaceDN w:val="0"/>
        <w:adjustRightInd w:val="0"/>
        <w:rPr>
          <w:rFonts w:asciiTheme="minorHAnsi" w:hAnsiTheme="minorHAnsi" w:cs="Courier New"/>
          <w:szCs w:val="24"/>
          <w:lang w:val="en-US"/>
        </w:rPr>
      </w:pPr>
    </w:p>
    <w:p w14:paraId="19FC94FA" w14:textId="21F9E518" w:rsidR="001A6A4A" w:rsidRDefault="001B14EB" w:rsidP="000B1733">
      <w:pPr>
        <w:autoSpaceDE w:val="0"/>
        <w:autoSpaceDN w:val="0"/>
        <w:adjustRightInd w:val="0"/>
        <w:rPr>
          <w:rFonts w:asciiTheme="minorHAnsi" w:hAnsiTheme="minorHAnsi" w:cs="Courier New"/>
          <w:szCs w:val="24"/>
          <w:lang w:val="en-US"/>
        </w:rPr>
      </w:pPr>
      <w:r>
        <w:rPr>
          <w:rFonts w:asciiTheme="minorHAnsi" w:hAnsiTheme="minorHAnsi" w:cs="Courier New"/>
          <w:szCs w:val="24"/>
          <w:lang w:val="en-US"/>
        </w:rPr>
        <w:lastRenderedPageBreak/>
        <w:t>s</w:t>
      </w:r>
      <w:bookmarkStart w:id="0" w:name="_GoBack"/>
      <w:bookmarkEnd w:id="0"/>
      <w:r w:rsidR="001A6A4A">
        <w:rPr>
          <w:rFonts w:asciiTheme="minorHAnsi" w:hAnsiTheme="minorHAnsi" w:cs="Courier New"/>
          <w:noProof/>
          <w:szCs w:val="24"/>
          <w:lang w:eastAsia="en-GB"/>
        </w:rPr>
        <w:drawing>
          <wp:inline distT="0" distB="0" distL="0" distR="0" wp14:anchorId="673303BD" wp14:editId="2B234620">
            <wp:extent cx="5732145" cy="3414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414395"/>
                    </a:xfrm>
                    <a:prstGeom prst="rect">
                      <a:avLst/>
                    </a:prstGeom>
                  </pic:spPr>
                </pic:pic>
              </a:graphicData>
            </a:graphic>
          </wp:inline>
        </w:drawing>
      </w:r>
    </w:p>
    <w:sectPr w:rsidR="001A6A4A" w:rsidSect="005519A6">
      <w:footerReference w:type="default" r:id="rId12"/>
      <w:type w:val="oddPage"/>
      <w:pgSz w:w="11907" w:h="16840" w:code="9"/>
      <w:pgMar w:top="1440" w:right="1440" w:bottom="1440" w:left="1440" w:header="432" w:footer="6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ACC3A" w14:textId="77777777" w:rsidR="00DE1C2F" w:rsidRDefault="00DE1C2F">
      <w:r>
        <w:separator/>
      </w:r>
    </w:p>
  </w:endnote>
  <w:endnote w:type="continuationSeparator" w:id="0">
    <w:p w14:paraId="442B4049" w14:textId="77777777" w:rsidR="00DE1C2F" w:rsidRDefault="00DE1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2"/>
      </w:rPr>
      <w:id w:val="239839666"/>
      <w:docPartObj>
        <w:docPartGallery w:val="Page Numbers (Bottom of Page)"/>
        <w:docPartUnique/>
      </w:docPartObj>
    </w:sdtPr>
    <w:sdtEndPr/>
    <w:sdtContent>
      <w:sdt>
        <w:sdtPr>
          <w:rPr>
            <w:rFonts w:asciiTheme="minorHAnsi" w:hAnsiTheme="minorHAnsi" w:cstheme="minorHAnsi"/>
            <w:sz w:val="22"/>
          </w:rPr>
          <w:id w:val="565050477"/>
          <w:docPartObj>
            <w:docPartGallery w:val="Page Numbers (Top of Page)"/>
            <w:docPartUnique/>
          </w:docPartObj>
        </w:sdtPr>
        <w:sdtEndPr/>
        <w:sdtContent>
          <w:p w14:paraId="43624817" w14:textId="77777777" w:rsidR="00DB79D2" w:rsidRPr="007F42A6" w:rsidRDefault="00DB79D2" w:rsidP="007F42A6">
            <w:pPr>
              <w:pStyle w:val="Footer"/>
              <w:jc w:val="right"/>
              <w:rPr>
                <w:rFonts w:asciiTheme="minorHAnsi" w:hAnsiTheme="minorHAnsi" w:cstheme="minorHAnsi"/>
                <w:sz w:val="22"/>
              </w:rPr>
            </w:pPr>
            <w:r w:rsidRPr="007F42A6">
              <w:rPr>
                <w:rFonts w:asciiTheme="minorHAnsi" w:hAnsiTheme="minorHAnsi" w:cstheme="minorHAnsi"/>
                <w:sz w:val="22"/>
              </w:rPr>
              <w:t xml:space="preserve">Page </w:t>
            </w:r>
            <w:r w:rsidR="0065093E" w:rsidRPr="007F42A6">
              <w:rPr>
                <w:rFonts w:asciiTheme="minorHAnsi" w:hAnsiTheme="minorHAnsi" w:cstheme="minorHAnsi"/>
                <w:b/>
                <w:sz w:val="22"/>
                <w:szCs w:val="24"/>
              </w:rPr>
              <w:fldChar w:fldCharType="begin"/>
            </w:r>
            <w:r w:rsidRPr="007F42A6">
              <w:rPr>
                <w:rFonts w:asciiTheme="minorHAnsi" w:hAnsiTheme="minorHAnsi" w:cstheme="minorHAnsi"/>
                <w:b/>
                <w:sz w:val="22"/>
              </w:rPr>
              <w:instrText xml:space="preserve"> PAGE </w:instrText>
            </w:r>
            <w:r w:rsidR="0065093E" w:rsidRPr="007F42A6">
              <w:rPr>
                <w:rFonts w:asciiTheme="minorHAnsi" w:hAnsiTheme="minorHAnsi" w:cstheme="minorHAnsi"/>
                <w:b/>
                <w:sz w:val="22"/>
                <w:szCs w:val="24"/>
              </w:rPr>
              <w:fldChar w:fldCharType="separate"/>
            </w:r>
            <w:r w:rsidR="002C65E6">
              <w:rPr>
                <w:rFonts w:asciiTheme="minorHAnsi" w:hAnsiTheme="minorHAnsi" w:cstheme="minorHAnsi"/>
                <w:b/>
                <w:noProof/>
                <w:sz w:val="22"/>
              </w:rPr>
              <w:t>1</w:t>
            </w:r>
            <w:r w:rsidR="0065093E" w:rsidRPr="007F42A6">
              <w:rPr>
                <w:rFonts w:asciiTheme="minorHAnsi" w:hAnsiTheme="minorHAnsi" w:cstheme="minorHAnsi"/>
                <w:b/>
                <w:sz w:val="22"/>
                <w:szCs w:val="24"/>
              </w:rPr>
              <w:fldChar w:fldCharType="end"/>
            </w:r>
            <w:r w:rsidRPr="007F42A6">
              <w:rPr>
                <w:rFonts w:asciiTheme="minorHAnsi" w:hAnsiTheme="minorHAnsi" w:cstheme="minorHAnsi"/>
                <w:sz w:val="22"/>
              </w:rPr>
              <w:t xml:space="preserve"> of </w:t>
            </w:r>
            <w:r w:rsidR="0065093E" w:rsidRPr="007F42A6">
              <w:rPr>
                <w:rFonts w:asciiTheme="minorHAnsi" w:hAnsiTheme="minorHAnsi" w:cstheme="minorHAnsi"/>
                <w:b/>
                <w:sz w:val="22"/>
                <w:szCs w:val="24"/>
              </w:rPr>
              <w:fldChar w:fldCharType="begin"/>
            </w:r>
            <w:r w:rsidRPr="007F42A6">
              <w:rPr>
                <w:rFonts w:asciiTheme="minorHAnsi" w:hAnsiTheme="minorHAnsi" w:cstheme="minorHAnsi"/>
                <w:b/>
                <w:sz w:val="22"/>
              </w:rPr>
              <w:instrText xml:space="preserve"> NUMPAGES  </w:instrText>
            </w:r>
            <w:r w:rsidR="0065093E" w:rsidRPr="007F42A6">
              <w:rPr>
                <w:rFonts w:asciiTheme="minorHAnsi" w:hAnsiTheme="minorHAnsi" w:cstheme="minorHAnsi"/>
                <w:b/>
                <w:sz w:val="22"/>
                <w:szCs w:val="24"/>
              </w:rPr>
              <w:fldChar w:fldCharType="separate"/>
            </w:r>
            <w:r w:rsidR="002C65E6">
              <w:rPr>
                <w:rFonts w:asciiTheme="minorHAnsi" w:hAnsiTheme="minorHAnsi" w:cstheme="minorHAnsi"/>
                <w:b/>
                <w:noProof/>
                <w:sz w:val="22"/>
              </w:rPr>
              <w:t>15</w:t>
            </w:r>
            <w:r w:rsidR="0065093E" w:rsidRPr="007F42A6">
              <w:rPr>
                <w:rFonts w:asciiTheme="minorHAnsi" w:hAnsiTheme="minorHAnsi" w:cstheme="minorHAnsi"/>
                <w:b/>
                <w:sz w:val="22"/>
                <w:szCs w:val="24"/>
              </w:rPr>
              <w:fldChar w:fldCharType="end"/>
            </w:r>
          </w:p>
        </w:sdtContent>
      </w:sdt>
    </w:sdtContent>
  </w:sdt>
  <w:p w14:paraId="2C7467AF" w14:textId="77777777" w:rsidR="00DB79D2" w:rsidRPr="008D3383" w:rsidRDefault="00DB79D2" w:rsidP="00571C4A">
    <w:pPr>
      <w:pStyle w:val="Footer"/>
      <w:rPr>
        <w:rStyle w:val="PageNumber"/>
        <w:rFonts w:asciiTheme="minorHAnsi" w:hAnsiTheme="minorHAnsi" w:cstheme="minorHAnsi"/>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D0BB6" w14:textId="77777777" w:rsidR="00DE1C2F" w:rsidRDefault="00DE1C2F">
      <w:r>
        <w:separator/>
      </w:r>
    </w:p>
  </w:footnote>
  <w:footnote w:type="continuationSeparator" w:id="0">
    <w:p w14:paraId="39C8273B" w14:textId="77777777" w:rsidR="00DE1C2F" w:rsidRDefault="00DE1C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1038"/>
    <w:multiLevelType w:val="hybridMultilevel"/>
    <w:tmpl w:val="C930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BB1DAF"/>
    <w:multiLevelType w:val="hybridMultilevel"/>
    <w:tmpl w:val="04103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414038"/>
    <w:multiLevelType w:val="hybridMultilevel"/>
    <w:tmpl w:val="D3BC5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9561ED"/>
    <w:multiLevelType w:val="hybridMultilevel"/>
    <w:tmpl w:val="07B27E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AF6CFD"/>
    <w:multiLevelType w:val="hybridMultilevel"/>
    <w:tmpl w:val="5412B79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23FE0"/>
    <w:rsid w:val="00096060"/>
    <w:rsid w:val="000A2D1D"/>
    <w:rsid w:val="000A3186"/>
    <w:rsid w:val="000B1733"/>
    <w:rsid w:val="000B72B5"/>
    <w:rsid w:val="000C44EC"/>
    <w:rsid w:val="000F6BC3"/>
    <w:rsid w:val="00133A0A"/>
    <w:rsid w:val="001353EC"/>
    <w:rsid w:val="00153B9E"/>
    <w:rsid w:val="00172E2C"/>
    <w:rsid w:val="0017450B"/>
    <w:rsid w:val="001A6A4A"/>
    <w:rsid w:val="001B14EB"/>
    <w:rsid w:val="001B7C69"/>
    <w:rsid w:val="001C74E8"/>
    <w:rsid w:val="001E2D9A"/>
    <w:rsid w:val="001F7965"/>
    <w:rsid w:val="00221E87"/>
    <w:rsid w:val="00221F76"/>
    <w:rsid w:val="0024462D"/>
    <w:rsid w:val="00244F9B"/>
    <w:rsid w:val="00256D27"/>
    <w:rsid w:val="00265822"/>
    <w:rsid w:val="00267CF3"/>
    <w:rsid w:val="00270DCD"/>
    <w:rsid w:val="00291E5D"/>
    <w:rsid w:val="002B2E42"/>
    <w:rsid w:val="002C65E6"/>
    <w:rsid w:val="002E16AF"/>
    <w:rsid w:val="00303734"/>
    <w:rsid w:val="003558B3"/>
    <w:rsid w:val="00370C48"/>
    <w:rsid w:val="003A23AD"/>
    <w:rsid w:val="003D69B0"/>
    <w:rsid w:val="003E3A84"/>
    <w:rsid w:val="003F1CA3"/>
    <w:rsid w:val="00414FA5"/>
    <w:rsid w:val="00422AF7"/>
    <w:rsid w:val="00431E3C"/>
    <w:rsid w:val="004630C2"/>
    <w:rsid w:val="0046580D"/>
    <w:rsid w:val="004869BC"/>
    <w:rsid w:val="00490449"/>
    <w:rsid w:val="004B6676"/>
    <w:rsid w:val="004F2485"/>
    <w:rsid w:val="005325C3"/>
    <w:rsid w:val="00543705"/>
    <w:rsid w:val="005519A6"/>
    <w:rsid w:val="00571C4A"/>
    <w:rsid w:val="00585D98"/>
    <w:rsid w:val="00590631"/>
    <w:rsid w:val="005B0A1D"/>
    <w:rsid w:val="005B3C5B"/>
    <w:rsid w:val="005F3F6F"/>
    <w:rsid w:val="00612CF2"/>
    <w:rsid w:val="00621856"/>
    <w:rsid w:val="006258CC"/>
    <w:rsid w:val="006261F5"/>
    <w:rsid w:val="006328BB"/>
    <w:rsid w:val="0065093E"/>
    <w:rsid w:val="006856B7"/>
    <w:rsid w:val="006A0D69"/>
    <w:rsid w:val="006A245F"/>
    <w:rsid w:val="006F28BB"/>
    <w:rsid w:val="006F7F2F"/>
    <w:rsid w:val="00701179"/>
    <w:rsid w:val="0074322C"/>
    <w:rsid w:val="007B2EB6"/>
    <w:rsid w:val="007D1415"/>
    <w:rsid w:val="007F42A6"/>
    <w:rsid w:val="0080443D"/>
    <w:rsid w:val="00804C9E"/>
    <w:rsid w:val="00807A95"/>
    <w:rsid w:val="00823FE0"/>
    <w:rsid w:val="00834CC3"/>
    <w:rsid w:val="00850621"/>
    <w:rsid w:val="008B4DC9"/>
    <w:rsid w:val="008D02F8"/>
    <w:rsid w:val="008D04AE"/>
    <w:rsid w:val="008D3383"/>
    <w:rsid w:val="008F47C4"/>
    <w:rsid w:val="008F5EB7"/>
    <w:rsid w:val="00900C59"/>
    <w:rsid w:val="00923E79"/>
    <w:rsid w:val="009336C5"/>
    <w:rsid w:val="00934D6B"/>
    <w:rsid w:val="009405C1"/>
    <w:rsid w:val="00967D91"/>
    <w:rsid w:val="00971FC8"/>
    <w:rsid w:val="009B30A9"/>
    <w:rsid w:val="009F04E0"/>
    <w:rsid w:val="00A11124"/>
    <w:rsid w:val="00A1112F"/>
    <w:rsid w:val="00A2212C"/>
    <w:rsid w:val="00A23D52"/>
    <w:rsid w:val="00A36F52"/>
    <w:rsid w:val="00A63F0F"/>
    <w:rsid w:val="00AF4CA0"/>
    <w:rsid w:val="00B2436B"/>
    <w:rsid w:val="00B3503C"/>
    <w:rsid w:val="00B4565E"/>
    <w:rsid w:val="00B571AC"/>
    <w:rsid w:val="00B70888"/>
    <w:rsid w:val="00B96F5E"/>
    <w:rsid w:val="00C102EF"/>
    <w:rsid w:val="00C30208"/>
    <w:rsid w:val="00C43A1C"/>
    <w:rsid w:val="00C65649"/>
    <w:rsid w:val="00C75664"/>
    <w:rsid w:val="00C83BA6"/>
    <w:rsid w:val="00D126BA"/>
    <w:rsid w:val="00DB79D2"/>
    <w:rsid w:val="00DB7D20"/>
    <w:rsid w:val="00DC4774"/>
    <w:rsid w:val="00DD7009"/>
    <w:rsid w:val="00DE1C2F"/>
    <w:rsid w:val="00E013C5"/>
    <w:rsid w:val="00E34163"/>
    <w:rsid w:val="00E34313"/>
    <w:rsid w:val="00E43B81"/>
    <w:rsid w:val="00E56D6C"/>
    <w:rsid w:val="00E76CCF"/>
    <w:rsid w:val="00EA4688"/>
    <w:rsid w:val="00ED04C8"/>
    <w:rsid w:val="00EE08B0"/>
    <w:rsid w:val="00EE30F7"/>
    <w:rsid w:val="00F118F0"/>
    <w:rsid w:val="00F13A5C"/>
    <w:rsid w:val="00F6295C"/>
    <w:rsid w:val="00F6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ACAF9"/>
  <w15:docId w15:val="{A454277E-11C3-41AF-91E2-345955A8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C74E8"/>
    <w:rPr>
      <w:sz w:val="24"/>
      <w:lang w:val="en-GB"/>
    </w:rPr>
  </w:style>
  <w:style w:type="paragraph" w:styleId="Heading1">
    <w:name w:val="heading 1"/>
    <w:basedOn w:val="Normal"/>
    <w:next w:val="Normal"/>
    <w:qFormat/>
    <w:rsid w:val="001C74E8"/>
    <w:pPr>
      <w:keepNext/>
      <w:jc w:val="center"/>
      <w:outlineLvl w:val="0"/>
    </w:pPr>
    <w:rPr>
      <w:b/>
    </w:rPr>
  </w:style>
  <w:style w:type="paragraph" w:styleId="Heading2">
    <w:name w:val="heading 2"/>
    <w:basedOn w:val="Normal"/>
    <w:next w:val="Normal"/>
    <w:qFormat/>
    <w:rsid w:val="001C74E8"/>
    <w:pPr>
      <w:keepNext/>
      <w:outlineLvl w:val="1"/>
    </w:pPr>
    <w:rPr>
      <w:b/>
    </w:rPr>
  </w:style>
  <w:style w:type="paragraph" w:styleId="Heading3">
    <w:name w:val="heading 3"/>
    <w:basedOn w:val="Normal"/>
    <w:next w:val="Normal"/>
    <w:qFormat/>
    <w:rsid w:val="001C74E8"/>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74E8"/>
    <w:pPr>
      <w:tabs>
        <w:tab w:val="center" w:pos="4153"/>
        <w:tab w:val="right" w:pos="8306"/>
      </w:tabs>
    </w:pPr>
  </w:style>
  <w:style w:type="paragraph" w:styleId="Footer">
    <w:name w:val="footer"/>
    <w:basedOn w:val="Normal"/>
    <w:link w:val="FooterChar"/>
    <w:uiPriority w:val="99"/>
    <w:rsid w:val="001C74E8"/>
    <w:pPr>
      <w:tabs>
        <w:tab w:val="center" w:pos="4153"/>
        <w:tab w:val="right" w:pos="8306"/>
      </w:tabs>
    </w:pPr>
  </w:style>
  <w:style w:type="character" w:styleId="PageNumber">
    <w:name w:val="page number"/>
    <w:basedOn w:val="DefaultParagraphFont"/>
    <w:rsid w:val="001C74E8"/>
  </w:style>
  <w:style w:type="paragraph" w:styleId="BodyText">
    <w:name w:val="Body Text"/>
    <w:basedOn w:val="Normal"/>
    <w:rsid w:val="001C74E8"/>
    <w:pPr>
      <w:jc w:val="both"/>
    </w:pPr>
    <w:rPr>
      <w:i/>
    </w:rPr>
  </w:style>
  <w:style w:type="paragraph" w:styleId="ListParagraph">
    <w:name w:val="List Paragraph"/>
    <w:basedOn w:val="Normal"/>
    <w:uiPriority w:val="34"/>
    <w:qFormat/>
    <w:rsid w:val="00C102EF"/>
    <w:pPr>
      <w:ind w:left="720"/>
      <w:contextualSpacing/>
    </w:pPr>
  </w:style>
  <w:style w:type="table" w:styleId="TableGrid">
    <w:name w:val="Table Grid"/>
    <w:basedOn w:val="TableNormal"/>
    <w:rsid w:val="008F5E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D3383"/>
    <w:rPr>
      <w:sz w:val="24"/>
      <w:lang w:val="en-GB"/>
    </w:rPr>
  </w:style>
  <w:style w:type="paragraph" w:styleId="BalloonText">
    <w:name w:val="Balloon Text"/>
    <w:basedOn w:val="Normal"/>
    <w:link w:val="BalloonTextChar"/>
    <w:rsid w:val="00B571AC"/>
    <w:rPr>
      <w:rFonts w:ascii="Tahoma" w:hAnsi="Tahoma" w:cs="Tahoma"/>
      <w:sz w:val="16"/>
      <w:szCs w:val="16"/>
    </w:rPr>
  </w:style>
  <w:style w:type="character" w:customStyle="1" w:styleId="BalloonTextChar">
    <w:name w:val="Balloon Text Char"/>
    <w:basedOn w:val="DefaultParagraphFont"/>
    <w:link w:val="BalloonText"/>
    <w:rsid w:val="00B571AC"/>
    <w:rPr>
      <w:rFonts w:ascii="Tahoma" w:hAnsi="Tahoma" w:cs="Tahoma"/>
      <w:sz w:val="16"/>
      <w:szCs w:val="16"/>
      <w:lang w:val="en-GB"/>
    </w:rPr>
  </w:style>
  <w:style w:type="paragraph" w:styleId="Caption">
    <w:name w:val="caption"/>
    <w:basedOn w:val="Normal"/>
    <w:next w:val="Normal"/>
    <w:unhideWhenUsed/>
    <w:qFormat/>
    <w:rsid w:val="00C7566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2458">
      <w:bodyDiv w:val="1"/>
      <w:marLeft w:val="0"/>
      <w:marRight w:val="0"/>
      <w:marTop w:val="0"/>
      <w:marBottom w:val="0"/>
      <w:divBdr>
        <w:top w:val="none" w:sz="0" w:space="0" w:color="auto"/>
        <w:left w:val="none" w:sz="0" w:space="0" w:color="auto"/>
        <w:bottom w:val="none" w:sz="0" w:space="0" w:color="auto"/>
        <w:right w:val="none" w:sz="0" w:space="0" w:color="auto"/>
      </w:divBdr>
    </w:div>
    <w:div w:id="18093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Exam%20Pap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G:\April Part Time PEPs\Forms\Exam Papers.dot</Template>
  <TotalTime>3</TotalTime>
  <Pages>15</Pages>
  <Words>2709</Words>
  <Characters>15442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COVENTRY UNIVERSITY</vt:lpstr>
    </vt:vector>
  </TitlesOfParts>
  <Company>Coventry University</Company>
  <LinksUpToDate>false</LinksUpToDate>
  <CharactersWithSpaces>18115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COVENTRY UNIVERSITY</dc:title>
  <dc:creator>pammi</dc:creator>
  <cp:lastModifiedBy>Microsoft Office User</cp:lastModifiedBy>
  <cp:revision>3</cp:revision>
  <cp:lastPrinted>2018-07-14T07:46:00Z</cp:lastPrinted>
  <dcterms:created xsi:type="dcterms:W3CDTF">2018-07-14T07:46:00Z</dcterms:created>
  <dcterms:modified xsi:type="dcterms:W3CDTF">2018-07-14T08:01:00Z</dcterms:modified>
</cp:coreProperties>
</file>